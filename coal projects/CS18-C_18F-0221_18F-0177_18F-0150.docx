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32" w:rsidRDefault="00440F32" w:rsidP="00440F32">
      <w:pPr>
        <w:jc w:val="center"/>
      </w:pPr>
      <w:r>
        <w:t>National University of Computer and Emerging Sciences</w:t>
      </w:r>
    </w:p>
    <w:p w:rsidR="00440F32" w:rsidRDefault="00440F32" w:rsidP="00440F32">
      <w:pPr>
        <w:jc w:val="center"/>
      </w:pPr>
    </w:p>
    <w:p w:rsidR="00440F32" w:rsidRDefault="00440F32" w:rsidP="00440F32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32" w:rsidRDefault="00440F32" w:rsidP="00440F32">
      <w:pPr>
        <w:jc w:val="center"/>
      </w:pPr>
    </w:p>
    <w:p w:rsidR="00440F32" w:rsidRDefault="00440F32" w:rsidP="00440F32">
      <w:pPr>
        <w:jc w:val="center"/>
      </w:pPr>
    </w:p>
    <w:p w:rsidR="00440F32" w:rsidRDefault="00440F32" w:rsidP="00440F32">
      <w:pPr>
        <w:jc w:val="center"/>
      </w:pPr>
    </w:p>
    <w:p w:rsidR="00440F32" w:rsidRDefault="00440F32" w:rsidP="00440F32">
      <w:pPr>
        <w:pStyle w:val="Title"/>
      </w:pPr>
      <w:r>
        <w:t>Laboratory Manual</w:t>
      </w:r>
    </w:p>
    <w:p w:rsidR="00440F32" w:rsidRDefault="00440F32" w:rsidP="00440F32">
      <w:pPr>
        <w:pStyle w:val="Subtitle"/>
      </w:pPr>
      <w:proofErr w:type="gramStart"/>
      <w:r>
        <w:t>for</w:t>
      </w:r>
      <w:proofErr w:type="gramEnd"/>
    </w:p>
    <w:p w:rsidR="00440F32" w:rsidRDefault="0082446A" w:rsidP="00440F32">
      <w:pPr>
        <w:pStyle w:val="Subtitle"/>
      </w:pPr>
      <w:r>
        <w:t xml:space="preserve">Computer </w:t>
      </w:r>
      <w:r w:rsidR="000F4E44">
        <w:t>Organization and Assembly Language</w:t>
      </w:r>
    </w:p>
    <w:p w:rsidR="00440F32" w:rsidRDefault="00440F32" w:rsidP="00440F32">
      <w:pPr>
        <w:jc w:val="center"/>
      </w:pPr>
    </w:p>
    <w:tbl>
      <w:tblPr>
        <w:tblW w:w="6714" w:type="dxa"/>
        <w:tblInd w:w="18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1"/>
        <w:gridCol w:w="3773"/>
      </w:tblGrid>
      <w:tr w:rsidR="00C94AD9" w:rsidTr="00A77946">
        <w:trPr>
          <w:trHeight w:val="302"/>
        </w:trPr>
        <w:tc>
          <w:tcPr>
            <w:tcW w:w="2941" w:type="dxa"/>
            <w:shd w:val="clear" w:color="auto" w:fill="auto"/>
          </w:tcPr>
          <w:p w:rsidR="00440F32" w:rsidRDefault="00440F32" w:rsidP="00C94AD9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773" w:type="dxa"/>
            <w:shd w:val="clear" w:color="auto" w:fill="auto"/>
          </w:tcPr>
          <w:p w:rsidR="00440F32" w:rsidRDefault="00F827EC" w:rsidP="00A23219">
            <w:pPr>
              <w:pStyle w:val="TableContents"/>
              <w:snapToGrid w:val="0"/>
            </w:pPr>
            <w:r>
              <w:t>Uzair Tahir</w:t>
            </w:r>
          </w:p>
        </w:tc>
      </w:tr>
      <w:tr w:rsidR="00C94AD9" w:rsidTr="00A77946">
        <w:trPr>
          <w:trHeight w:val="302"/>
        </w:trPr>
        <w:tc>
          <w:tcPr>
            <w:tcW w:w="2941" w:type="dxa"/>
            <w:shd w:val="clear" w:color="auto" w:fill="auto"/>
          </w:tcPr>
          <w:p w:rsidR="00440F32" w:rsidRDefault="00440F32" w:rsidP="00C94AD9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773" w:type="dxa"/>
            <w:shd w:val="clear" w:color="auto" w:fill="auto"/>
          </w:tcPr>
          <w:p w:rsidR="00440F32" w:rsidRDefault="00A77946" w:rsidP="00C94AD9">
            <w:pPr>
              <w:pStyle w:val="TableContents"/>
              <w:snapToGrid w:val="0"/>
            </w:pPr>
            <w:r>
              <w:t>Fall</w:t>
            </w:r>
            <w:r w:rsidR="0082446A">
              <w:t xml:space="preserve"> 201</w:t>
            </w:r>
            <w:r w:rsidR="00F827EC">
              <w:t>8</w:t>
            </w:r>
          </w:p>
        </w:tc>
      </w:tr>
    </w:tbl>
    <w:p w:rsidR="00440F32" w:rsidRPr="008D41EF" w:rsidRDefault="008D41EF" w:rsidP="00440F32">
      <w:pPr>
        <w:jc w:val="center"/>
        <w:rPr>
          <w:b/>
          <w:sz w:val="32"/>
          <w:szCs w:val="32"/>
        </w:rPr>
      </w:pPr>
      <w:r w:rsidRPr="008D41EF">
        <w:rPr>
          <w:b/>
          <w:sz w:val="32"/>
          <w:szCs w:val="32"/>
        </w:rPr>
        <w:t>COAL LAB PROJECT</w:t>
      </w:r>
    </w:p>
    <w:p w:rsidR="00440F32" w:rsidRDefault="00440F32" w:rsidP="00440F32">
      <w:pPr>
        <w:jc w:val="center"/>
      </w:pPr>
    </w:p>
    <w:p w:rsidR="00440F32" w:rsidRPr="000001FF" w:rsidRDefault="00440F32" w:rsidP="00440F32">
      <w:pPr>
        <w:jc w:val="center"/>
        <w:rPr>
          <w:b/>
        </w:rPr>
      </w:pPr>
      <w:r w:rsidRPr="000001FF">
        <w:rPr>
          <w:b/>
        </w:rPr>
        <w:t>Department of Computer Science</w:t>
      </w:r>
    </w:p>
    <w:p w:rsidR="0025242A" w:rsidRPr="00833B04" w:rsidRDefault="00440F32" w:rsidP="0025242A">
      <w:pPr>
        <w:pStyle w:val="NoSpacing"/>
        <w:rPr>
          <w:b/>
          <w:sz w:val="48"/>
          <w:szCs w:val="48"/>
          <w:u w:val="single"/>
        </w:rPr>
      </w:pPr>
      <w:r>
        <w:br w:type="page"/>
      </w:r>
      <w:r w:rsidR="0025242A" w:rsidRPr="00833B04">
        <w:rPr>
          <w:b/>
          <w:sz w:val="48"/>
          <w:szCs w:val="48"/>
          <w:u w:val="single"/>
        </w:rPr>
        <w:lastRenderedPageBreak/>
        <w:t>CODE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Macros.inc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VirtualKeys.inc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EQU 750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 DELAY ON CONSOLE MEANS (1000 == 1SEC) =&gt; (750/1000 = 0.75 SEC)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&lt;0Ah,0Dh&gt;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 NEWLINE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'-'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INTRO IMAGE-----------------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BYTE "########################################################################################################################",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BYTE "   ####       ##",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BYTE "     ##       ##",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BYTE "     ##       ##     ########   #######   ##   #########     ####       ####     ########    #######   ## 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     ##       ##    #########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  #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######   ##  ###########    ######  #######    ##########   #######   ## 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     ###########    ##      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  #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  ##   ##  ##             ##   #####   ##    ##      ##   ##   ##   ## 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     ###########    ##      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  #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  ##   ##  ##     #####   ##    ###    ##    ##      ##   ##   ##   ## 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     ##       ##    #########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  #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  ##   ##  ##    #######  ##     #     ##    ##########   ##   ##   ## 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     ##       ##    #########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  #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  ##   ##  ##      ##     ##           ##    ##########   ##   ##   ## 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     ##       ##    ##      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  #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  #######  ##########     ##           ##    ##      ##   ##   ####### 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     ##       #### ###      ### ##   #######   ########    ####           #### ###      ##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  #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  ####### ",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BYTE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"########################################################################################################################", 0ah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,0dh,0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TOTAL_COUNTS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Number of Guess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END_IN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means How much Guesses User Take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 Win 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TOTAL_GUESSED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QUESTIONS-------------------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"ICECREAM"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"CHAIR"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"BOTTLE"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WORD5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"HAIR"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"GLASS"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"MOBILE"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"SCHOOL"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"BIKE"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STR_LENGTH_GUESS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10 DUP (?),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USED_LETTERS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10 DUP (?),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IS_FOUND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 WON----------------------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GOODGAME_0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/|\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 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YOU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  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GOODGAME_1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O_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 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YOU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  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GOODGAME_2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O/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 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YOU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  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GOODGAME_3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O_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 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YOU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  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GAMEOVER---------------------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GAMEOVER_0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/|\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 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 YOU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DIE  |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GAMEOVER_1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_O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 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/\        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\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 YOU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DIE  |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GAMEOVER_2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/|\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/ 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 YOU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DIE  |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GAMEOVER_3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O_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/\_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/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 YOU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DIE  | ",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 LIVES LEFT------------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LIVES_6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|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LIVES_5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|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LIVES_4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|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LIVES_3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/|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|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LIVES_2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/|\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|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LIVES_1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/|\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/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|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LIVES_0 LABEL BYTE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"+------+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|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O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/|\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/ \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 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"|            |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BYTE "+------------+ 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HANGMAN INTRO----------------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HANGMAN_INTRO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WHITE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 EAX, ECX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YELLOW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HANGMAN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HANGMAN_INTRO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 RANDOM WORD--------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GENERATE_WORD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EAX, 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_WORD8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_EXIT_GENERATE_P: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_WORD3: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_WORD4: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_WORD5: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_WORD6: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_WORD7: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_WORD8: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_WORD9: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STR_LENGTH_GUESS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,LENGTHOF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OFFSET WORD9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_EXIT_GENERATE_P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GENERATE_WORD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 WON PROCEDURE------------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WON_GAME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GOODGAME_0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+(black*16)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GOODGAME_1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,YELLOW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+(black*16)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GOODGAME_2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,BLUE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+(black*16)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GOODGAME_3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+(black*16)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WON_GAME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ENDP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 OVER PROCEDURE----------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 4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&lt;"Game Over . . ."&gt;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GAMEOVER_0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+(black*16)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GAMEOVER_1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,YELLOW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+(black*16)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GAMEOVER_2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,BLUE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+(black*16)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EDX, OFFSET GAMEOVER_3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mGotoxy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+(black*16)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ENDP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 CHARACTERS-----------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CURRENT_CHARACTERS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 OFFSET STR_WORD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CL, STR_LENGTH_GUESS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CL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GUESS_Q: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AL,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EBX, TYPE STR_WORD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GUESS_Q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CURRENT_CHARACTERS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CHECK_EXISTANCE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 ESI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IS_FOUND,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 STR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_LENGTH_GUESS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 OFFSET STR_WORD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CHECKING_EXISTANCE1: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[EDX]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UPDATE_ARRAY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EBX, TYPE STR_WORD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EDX, TYPE STR_WORD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CHECKING_EXISTANCE1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DL, IS_FOUND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DL,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_END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TOTAL_GUESSED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UPDATE_ARRAY: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[EBX], 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IS_FOUND,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CHECK1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CHECK_EXISTANCE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_START_OF_GAME_: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HANGMAN_INTRO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 OFFSET STR_WORD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CL, STR_LENGTH_GUESS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BL, DASH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CLEAR_STR: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[EDX], EBX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EDX, TYPE STR_WORD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CL, 10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START_GAME: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END_IN, CL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CURRENT_IMG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GAME1: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CURRENT_CHARACTERS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 "Enter Your Guess : "&gt;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ReadChar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WriteChar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'a'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JGE LOWERCASE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RE_LOOP: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'A'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JGE CHECKLETTER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RELOOP_2: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LOOPING: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CHECK_IS_ALL_FOUND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ALL_DONE: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CL, END_IN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START_GAME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CL,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JNE GAMEWON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_GAMEOVER_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CURRENT_IMG: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DL, TOTAL_GUESSED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DL, 3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JLE GAME2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LIVE1: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DL, 4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 LIVE2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JUMPGAME1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LIVE2: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DL, 5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 LIVE3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LIVES_2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JUMPGAME1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LIVE3: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DL, 6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 LIVE4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LIVES_3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JUMPGAME1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LIVE4: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DL, 7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 LIVE5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LIVES_4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JUMPGAME1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LIVE5: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DL, 8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 LIVE6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LIVES_5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JUMPGAME1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LIVE6: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DL, 9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 _GAMEOVER_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LIVES_6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GAME1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GAME2: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LIVES_0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JUMPGAME1: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GAME1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LOWERCASE: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RE_LOOP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20h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RE_LOOP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CHECKLETTER: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AL,'Z'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JG RELOOP_2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CHECK_EXISTANCE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LOOPING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CHECK_IS_ALL_FOUND: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EBX, OFFSET STR_WORD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ECX,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CL, STR_LENGTH_GUESS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 CL, 1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CHECK_IS_ALL: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AL, [EBX]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DASH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 ALL_DONE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EBX, TYPE STR_WORD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CHECK_IS_ALL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GAMEWON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_GAMEOVER_: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JMP ASK_AGAIN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GAMEWON: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 EAX,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DelayOnScreen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WON_GAME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WON_GAME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WON_GAME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;------------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IF USER WANTS TO PLAYAGIN-----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;;------------------------------------------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ASK_AGAIN: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YELLOW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SetTextColor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&lt;"Do You Want To Play Again :- "&gt; 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0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ReadChar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WriteChar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 'y'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_START_OF_GAME_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 'Y'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_START_OF_GAME_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_END_HANGMAN: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&lt;"Thanks For Playing Game . . . "&gt;</w:t>
      </w: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25242A" w:rsidRDefault="0025242A" w:rsidP="0025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25242A" w:rsidRDefault="0025242A" w:rsidP="0025242A">
      <w:pPr>
        <w:pStyle w:val="NoSpacing"/>
      </w:pPr>
      <w:r>
        <w:rPr>
          <w:noProof/>
          <w:lang w:eastAsia="en-GB"/>
        </w:rPr>
        <w:lastRenderedPageBreak/>
        <w:drawing>
          <wp:inline distT="0" distB="0" distL="0" distR="0" wp14:anchorId="5D87B3E9" wp14:editId="3A0DEB1B">
            <wp:extent cx="5731510" cy="2646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3012F25" wp14:editId="1F7A6B18">
            <wp:extent cx="5731510" cy="2646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66B4A97" wp14:editId="4D1958A6">
            <wp:extent cx="5731510" cy="2646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06AB151" wp14:editId="78216888">
            <wp:extent cx="5731510" cy="2646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4B43021" wp14:editId="7FA72C3D">
            <wp:extent cx="5731510" cy="2646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32" w:rsidRDefault="00B8154D" w:rsidP="00440F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6F1A226" wp14:editId="6266FDC1">
            <wp:extent cx="5943600" cy="274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54D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52295296" wp14:editId="311A4BF3">
            <wp:extent cx="5943600" cy="274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54D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lastRenderedPageBreak/>
        <w:drawing>
          <wp:inline distT="0" distB="0" distL="0" distR="0" wp14:anchorId="6EF7EBBC" wp14:editId="267645B0">
            <wp:extent cx="5943600" cy="274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54D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229EF3EC" wp14:editId="0CC64480">
            <wp:extent cx="5943600" cy="274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F32" w:rsidSect="002877B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83C" w:rsidRDefault="003E583C" w:rsidP="00D64FBE">
      <w:pPr>
        <w:spacing w:after="0" w:line="240" w:lineRule="auto"/>
      </w:pPr>
      <w:r>
        <w:separator/>
      </w:r>
    </w:p>
  </w:endnote>
  <w:endnote w:type="continuationSeparator" w:id="0">
    <w:p w:rsidR="003E583C" w:rsidRDefault="003E583C" w:rsidP="00D6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algun Gothic"/>
    <w:panose1 w:val="020B0603030804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CF5" w:rsidRDefault="00CB0CF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t>EL 213 – Lab 1</w:t>
    </w:r>
    <w:r w:rsidR="00F827EC">
      <w:t>0</w:t>
    </w:r>
    <w:r>
      <w:t xml:space="preserve"> Manual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8154D" w:rsidRPr="00B8154D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0CF5" w:rsidRDefault="00CB0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83C" w:rsidRDefault="003E583C" w:rsidP="00D64FBE">
      <w:pPr>
        <w:spacing w:after="0" w:line="240" w:lineRule="auto"/>
      </w:pPr>
      <w:r>
        <w:separator/>
      </w:r>
    </w:p>
  </w:footnote>
  <w:footnote w:type="continuationSeparator" w:id="0">
    <w:p w:rsidR="003E583C" w:rsidRDefault="003E583C" w:rsidP="00D6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CF5" w:rsidRDefault="00CB0CF5" w:rsidP="00D12B44">
    <w:pPr>
      <w:pStyle w:val="Header"/>
    </w:pPr>
    <w:r>
      <w:rPr>
        <w:noProof/>
        <w:lang w:val="en-GB" w:eastAsia="en-GB"/>
      </w:rPr>
      <w:drawing>
        <wp:inline distT="0" distB="0" distL="0" distR="0" wp14:anchorId="1496B030" wp14:editId="73F1D92E">
          <wp:extent cx="400050" cy="393212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78" cy="394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FAST – NU, </w:t>
    </w:r>
    <w:proofErr w:type="spellStart"/>
    <w:r>
      <w:t>Fsd</w:t>
    </w:r>
    <w:proofErr w:type="spellEnd"/>
    <w:r>
      <w:t xml:space="preserve"> Campus</w:t>
    </w:r>
  </w:p>
  <w:p w:rsidR="00CB0CF5" w:rsidRDefault="00CB0CF5" w:rsidP="00D12B44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91D44CA"/>
    <w:multiLevelType w:val="hybridMultilevel"/>
    <w:tmpl w:val="82DA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A2EE0"/>
    <w:multiLevelType w:val="hybridMultilevel"/>
    <w:tmpl w:val="EFE02A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F697D"/>
    <w:multiLevelType w:val="hybridMultilevel"/>
    <w:tmpl w:val="209C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2719D"/>
    <w:multiLevelType w:val="hybridMultilevel"/>
    <w:tmpl w:val="E4B6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848C5"/>
    <w:multiLevelType w:val="hybridMultilevel"/>
    <w:tmpl w:val="C8504C98"/>
    <w:lvl w:ilvl="0" w:tplc="5A3AE792">
      <w:start w:val="1"/>
      <w:numFmt w:val="upperRoman"/>
      <w:lvlText w:val="%1."/>
      <w:lvlJc w:val="righ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093650"/>
    <w:multiLevelType w:val="hybridMultilevel"/>
    <w:tmpl w:val="A79A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202C4"/>
    <w:multiLevelType w:val="hybridMultilevel"/>
    <w:tmpl w:val="B3CA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76B8D"/>
    <w:multiLevelType w:val="hybridMultilevel"/>
    <w:tmpl w:val="B806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D4CD1"/>
    <w:multiLevelType w:val="hybridMultilevel"/>
    <w:tmpl w:val="7BB4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15123"/>
    <w:multiLevelType w:val="hybridMultilevel"/>
    <w:tmpl w:val="E88C0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B470B"/>
    <w:multiLevelType w:val="multilevel"/>
    <w:tmpl w:val="469C4C2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2">
    <w:nsid w:val="2A176E7F"/>
    <w:multiLevelType w:val="hybridMultilevel"/>
    <w:tmpl w:val="79EE004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31561A8"/>
    <w:multiLevelType w:val="hybridMultilevel"/>
    <w:tmpl w:val="7E00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C30224"/>
    <w:multiLevelType w:val="hybridMultilevel"/>
    <w:tmpl w:val="C0B8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04783"/>
    <w:multiLevelType w:val="hybridMultilevel"/>
    <w:tmpl w:val="5360E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67F53"/>
    <w:multiLevelType w:val="hybridMultilevel"/>
    <w:tmpl w:val="F2D8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9A4CCE"/>
    <w:multiLevelType w:val="hybridMultilevel"/>
    <w:tmpl w:val="4F98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E0B5C">
      <w:start w:val="1"/>
      <w:numFmt w:val="bullet"/>
      <w:lvlText w:val="•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055CD"/>
    <w:multiLevelType w:val="hybridMultilevel"/>
    <w:tmpl w:val="627E19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92107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A6253E4"/>
    <w:multiLevelType w:val="hybridMultilevel"/>
    <w:tmpl w:val="D21AC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17C36"/>
    <w:multiLevelType w:val="hybridMultilevel"/>
    <w:tmpl w:val="11486B10"/>
    <w:lvl w:ilvl="0" w:tplc="5A3AE792">
      <w:start w:val="1"/>
      <w:numFmt w:val="upperRoman"/>
      <w:lvlText w:val="%1."/>
      <w:lvlJc w:val="righ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F037033"/>
    <w:multiLevelType w:val="hybridMultilevel"/>
    <w:tmpl w:val="4D5AF4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034E05"/>
    <w:multiLevelType w:val="hybridMultilevel"/>
    <w:tmpl w:val="2286D73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503422B7"/>
    <w:multiLevelType w:val="hybridMultilevel"/>
    <w:tmpl w:val="04A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354ADB"/>
    <w:multiLevelType w:val="hybridMultilevel"/>
    <w:tmpl w:val="FFD8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F24A3"/>
    <w:multiLevelType w:val="hybridMultilevel"/>
    <w:tmpl w:val="714CDC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30661F9"/>
    <w:multiLevelType w:val="hybridMultilevel"/>
    <w:tmpl w:val="B530A114"/>
    <w:lvl w:ilvl="0" w:tplc="FD8A43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4C01E34"/>
    <w:multiLevelType w:val="hybridMultilevel"/>
    <w:tmpl w:val="0FF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C86AD4"/>
    <w:multiLevelType w:val="hybridMultilevel"/>
    <w:tmpl w:val="BA4EB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0D0018"/>
    <w:multiLevelType w:val="hybridMultilevel"/>
    <w:tmpl w:val="B530A114"/>
    <w:lvl w:ilvl="0" w:tplc="FD8A43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ADB556A"/>
    <w:multiLevelType w:val="hybridMultilevel"/>
    <w:tmpl w:val="F2E8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7C4F0B"/>
    <w:multiLevelType w:val="hybridMultilevel"/>
    <w:tmpl w:val="56741FF4"/>
    <w:lvl w:ilvl="0" w:tplc="5A3AE792">
      <w:start w:val="1"/>
      <w:numFmt w:val="upperRoman"/>
      <w:lvlText w:val="%1."/>
      <w:lvlJc w:val="right"/>
      <w:pPr>
        <w:ind w:left="45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5F3D7A84"/>
    <w:multiLevelType w:val="hybridMultilevel"/>
    <w:tmpl w:val="F2D8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76887"/>
    <w:multiLevelType w:val="multilevel"/>
    <w:tmpl w:val="6DDE595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2160"/>
      </w:pPr>
      <w:rPr>
        <w:rFonts w:hint="default"/>
      </w:rPr>
    </w:lvl>
  </w:abstractNum>
  <w:abstractNum w:abstractNumId="34">
    <w:nsid w:val="69CF7791"/>
    <w:multiLevelType w:val="hybridMultilevel"/>
    <w:tmpl w:val="235CEEF8"/>
    <w:lvl w:ilvl="0" w:tplc="0FF6BE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E63CB3"/>
    <w:multiLevelType w:val="hybridMultilevel"/>
    <w:tmpl w:val="CED8C7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CC03DD1"/>
    <w:multiLevelType w:val="hybridMultilevel"/>
    <w:tmpl w:val="F2D8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EA6786"/>
    <w:multiLevelType w:val="hybridMultilevel"/>
    <w:tmpl w:val="DE90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868F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5300B1"/>
    <w:multiLevelType w:val="hybridMultilevel"/>
    <w:tmpl w:val="6B6A63B6"/>
    <w:lvl w:ilvl="0" w:tplc="5A3AE792">
      <w:start w:val="1"/>
      <w:numFmt w:val="upperRoman"/>
      <w:lvlText w:val="%1."/>
      <w:lvlJc w:val="right"/>
      <w:pPr>
        <w:ind w:left="45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726971C0"/>
    <w:multiLevelType w:val="hybridMultilevel"/>
    <w:tmpl w:val="ACCE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FD7CDF"/>
    <w:multiLevelType w:val="hybridMultilevel"/>
    <w:tmpl w:val="F9469058"/>
    <w:lvl w:ilvl="0" w:tplc="C96E3358">
      <w:start w:val="1"/>
      <w:numFmt w:val="upperRoman"/>
      <w:lvlText w:val="%1."/>
      <w:lvlJc w:val="righ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7B2769CB"/>
    <w:multiLevelType w:val="hybridMultilevel"/>
    <w:tmpl w:val="D60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7E7415"/>
    <w:multiLevelType w:val="hybridMultilevel"/>
    <w:tmpl w:val="458E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C451B7"/>
    <w:multiLevelType w:val="multilevel"/>
    <w:tmpl w:val="50F2E38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44">
    <w:nsid w:val="7DD47792"/>
    <w:multiLevelType w:val="hybridMultilevel"/>
    <w:tmpl w:val="4C864A2C"/>
    <w:lvl w:ilvl="0" w:tplc="2EAE3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4"/>
  </w:num>
  <w:num w:numId="4">
    <w:abstractNumId w:val="13"/>
  </w:num>
  <w:num w:numId="5">
    <w:abstractNumId w:val="30"/>
  </w:num>
  <w:num w:numId="6">
    <w:abstractNumId w:val="9"/>
  </w:num>
  <w:num w:numId="7">
    <w:abstractNumId w:val="18"/>
  </w:num>
  <w:num w:numId="8">
    <w:abstractNumId w:val="42"/>
  </w:num>
  <w:num w:numId="9">
    <w:abstractNumId w:val="23"/>
  </w:num>
  <w:num w:numId="10">
    <w:abstractNumId w:val="33"/>
  </w:num>
  <w:num w:numId="11">
    <w:abstractNumId w:val="22"/>
  </w:num>
  <w:num w:numId="12">
    <w:abstractNumId w:val="40"/>
  </w:num>
  <w:num w:numId="13">
    <w:abstractNumId w:val="31"/>
  </w:num>
  <w:num w:numId="14">
    <w:abstractNumId w:val="28"/>
  </w:num>
  <w:num w:numId="15">
    <w:abstractNumId w:val="38"/>
  </w:num>
  <w:num w:numId="16">
    <w:abstractNumId w:val="25"/>
  </w:num>
  <w:num w:numId="17">
    <w:abstractNumId w:val="5"/>
  </w:num>
  <w:num w:numId="18">
    <w:abstractNumId w:val="20"/>
  </w:num>
  <w:num w:numId="19">
    <w:abstractNumId w:val="27"/>
  </w:num>
  <w:num w:numId="20">
    <w:abstractNumId w:val="12"/>
  </w:num>
  <w:num w:numId="21">
    <w:abstractNumId w:val="37"/>
  </w:num>
  <w:num w:numId="22">
    <w:abstractNumId w:val="29"/>
  </w:num>
  <w:num w:numId="23">
    <w:abstractNumId w:val="26"/>
  </w:num>
  <w:num w:numId="24">
    <w:abstractNumId w:val="14"/>
  </w:num>
  <w:num w:numId="25">
    <w:abstractNumId w:val="21"/>
  </w:num>
  <w:num w:numId="26">
    <w:abstractNumId w:val="43"/>
  </w:num>
  <w:num w:numId="27">
    <w:abstractNumId w:val="11"/>
  </w:num>
  <w:num w:numId="28">
    <w:abstractNumId w:val="24"/>
  </w:num>
  <w:num w:numId="29">
    <w:abstractNumId w:val="6"/>
  </w:num>
  <w:num w:numId="30">
    <w:abstractNumId w:val="3"/>
  </w:num>
  <w:num w:numId="31">
    <w:abstractNumId w:val="39"/>
  </w:num>
  <w:num w:numId="32">
    <w:abstractNumId w:val="7"/>
  </w:num>
  <w:num w:numId="33">
    <w:abstractNumId w:val="41"/>
  </w:num>
  <w:num w:numId="34">
    <w:abstractNumId w:val="16"/>
  </w:num>
  <w:num w:numId="35">
    <w:abstractNumId w:val="36"/>
  </w:num>
  <w:num w:numId="36">
    <w:abstractNumId w:val="32"/>
  </w:num>
  <w:num w:numId="37">
    <w:abstractNumId w:val="2"/>
  </w:num>
  <w:num w:numId="38">
    <w:abstractNumId w:val="19"/>
  </w:num>
  <w:num w:numId="39">
    <w:abstractNumId w:val="15"/>
  </w:num>
  <w:num w:numId="40">
    <w:abstractNumId w:val="34"/>
  </w:num>
  <w:num w:numId="41">
    <w:abstractNumId w:val="35"/>
  </w:num>
  <w:num w:numId="42">
    <w:abstractNumId w:val="10"/>
  </w:num>
  <w:num w:numId="43">
    <w:abstractNumId w:val="8"/>
  </w:num>
  <w:num w:numId="4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BD"/>
    <w:rsid w:val="000001FF"/>
    <w:rsid w:val="00000A8F"/>
    <w:rsid w:val="00000F05"/>
    <w:rsid w:val="000023DA"/>
    <w:rsid w:val="00002C36"/>
    <w:rsid w:val="00003476"/>
    <w:rsid w:val="0000442D"/>
    <w:rsid w:val="000044DA"/>
    <w:rsid w:val="00004A84"/>
    <w:rsid w:val="00006D9E"/>
    <w:rsid w:val="00007457"/>
    <w:rsid w:val="00007B05"/>
    <w:rsid w:val="00011D31"/>
    <w:rsid w:val="000122B1"/>
    <w:rsid w:val="000123C9"/>
    <w:rsid w:val="00012AA5"/>
    <w:rsid w:val="0001402A"/>
    <w:rsid w:val="000143BE"/>
    <w:rsid w:val="0001626D"/>
    <w:rsid w:val="000168C2"/>
    <w:rsid w:val="00016BAF"/>
    <w:rsid w:val="00016E73"/>
    <w:rsid w:val="00017C28"/>
    <w:rsid w:val="0002082D"/>
    <w:rsid w:val="00023F10"/>
    <w:rsid w:val="000252C0"/>
    <w:rsid w:val="00025543"/>
    <w:rsid w:val="00025975"/>
    <w:rsid w:val="00025C76"/>
    <w:rsid w:val="00026B5E"/>
    <w:rsid w:val="0002733F"/>
    <w:rsid w:val="000311EE"/>
    <w:rsid w:val="000330DB"/>
    <w:rsid w:val="000359A8"/>
    <w:rsid w:val="00035B44"/>
    <w:rsid w:val="00040F1D"/>
    <w:rsid w:val="00042E4D"/>
    <w:rsid w:val="00043063"/>
    <w:rsid w:val="000433A3"/>
    <w:rsid w:val="0004422F"/>
    <w:rsid w:val="00044825"/>
    <w:rsid w:val="0004614B"/>
    <w:rsid w:val="00046E92"/>
    <w:rsid w:val="000478BF"/>
    <w:rsid w:val="000502C4"/>
    <w:rsid w:val="00050C9F"/>
    <w:rsid w:val="00050CEF"/>
    <w:rsid w:val="00050E94"/>
    <w:rsid w:val="00051FA6"/>
    <w:rsid w:val="00052D0E"/>
    <w:rsid w:val="00053D9F"/>
    <w:rsid w:val="0005449D"/>
    <w:rsid w:val="00054826"/>
    <w:rsid w:val="00055203"/>
    <w:rsid w:val="00056A80"/>
    <w:rsid w:val="000575E9"/>
    <w:rsid w:val="00062054"/>
    <w:rsid w:val="00062594"/>
    <w:rsid w:val="00063812"/>
    <w:rsid w:val="00064308"/>
    <w:rsid w:val="00064B6D"/>
    <w:rsid w:val="00064EE5"/>
    <w:rsid w:val="00065690"/>
    <w:rsid w:val="000661FA"/>
    <w:rsid w:val="0007048E"/>
    <w:rsid w:val="00071521"/>
    <w:rsid w:val="00072245"/>
    <w:rsid w:val="000742D4"/>
    <w:rsid w:val="000747A2"/>
    <w:rsid w:val="00074854"/>
    <w:rsid w:val="000755DC"/>
    <w:rsid w:val="00076FEA"/>
    <w:rsid w:val="00077621"/>
    <w:rsid w:val="0008384E"/>
    <w:rsid w:val="00083A5A"/>
    <w:rsid w:val="00083AB0"/>
    <w:rsid w:val="00084326"/>
    <w:rsid w:val="000845CF"/>
    <w:rsid w:val="00084843"/>
    <w:rsid w:val="0008542F"/>
    <w:rsid w:val="000868E0"/>
    <w:rsid w:val="00087580"/>
    <w:rsid w:val="00090023"/>
    <w:rsid w:val="00090257"/>
    <w:rsid w:val="0009125A"/>
    <w:rsid w:val="00092291"/>
    <w:rsid w:val="00092E4E"/>
    <w:rsid w:val="0009364E"/>
    <w:rsid w:val="0009437E"/>
    <w:rsid w:val="00096196"/>
    <w:rsid w:val="00097995"/>
    <w:rsid w:val="00097E3B"/>
    <w:rsid w:val="000A0251"/>
    <w:rsid w:val="000A186F"/>
    <w:rsid w:val="000A24BC"/>
    <w:rsid w:val="000A2A55"/>
    <w:rsid w:val="000A2B13"/>
    <w:rsid w:val="000A310D"/>
    <w:rsid w:val="000A3A85"/>
    <w:rsid w:val="000A4200"/>
    <w:rsid w:val="000A5F59"/>
    <w:rsid w:val="000A6837"/>
    <w:rsid w:val="000A7ABA"/>
    <w:rsid w:val="000B170C"/>
    <w:rsid w:val="000B1997"/>
    <w:rsid w:val="000B2050"/>
    <w:rsid w:val="000B2C98"/>
    <w:rsid w:val="000B3721"/>
    <w:rsid w:val="000B3815"/>
    <w:rsid w:val="000B3F98"/>
    <w:rsid w:val="000B41F2"/>
    <w:rsid w:val="000B43B7"/>
    <w:rsid w:val="000B43F5"/>
    <w:rsid w:val="000B46A6"/>
    <w:rsid w:val="000B5F9F"/>
    <w:rsid w:val="000B6856"/>
    <w:rsid w:val="000B76C6"/>
    <w:rsid w:val="000C1078"/>
    <w:rsid w:val="000C2C35"/>
    <w:rsid w:val="000C3692"/>
    <w:rsid w:val="000C4FC8"/>
    <w:rsid w:val="000C79F2"/>
    <w:rsid w:val="000D14CA"/>
    <w:rsid w:val="000D1BAC"/>
    <w:rsid w:val="000D2789"/>
    <w:rsid w:val="000D2D62"/>
    <w:rsid w:val="000D2F71"/>
    <w:rsid w:val="000D426C"/>
    <w:rsid w:val="000D55CB"/>
    <w:rsid w:val="000E2C2C"/>
    <w:rsid w:val="000E2E73"/>
    <w:rsid w:val="000E2FCC"/>
    <w:rsid w:val="000E37A7"/>
    <w:rsid w:val="000E41EA"/>
    <w:rsid w:val="000E7246"/>
    <w:rsid w:val="000F0198"/>
    <w:rsid w:val="000F295B"/>
    <w:rsid w:val="000F3516"/>
    <w:rsid w:val="000F3A74"/>
    <w:rsid w:val="000F3D72"/>
    <w:rsid w:val="000F4E44"/>
    <w:rsid w:val="000F7FAA"/>
    <w:rsid w:val="001007DC"/>
    <w:rsid w:val="00100F04"/>
    <w:rsid w:val="00101084"/>
    <w:rsid w:val="00101435"/>
    <w:rsid w:val="00101A9B"/>
    <w:rsid w:val="00101B73"/>
    <w:rsid w:val="00102049"/>
    <w:rsid w:val="00102F52"/>
    <w:rsid w:val="0010363F"/>
    <w:rsid w:val="001043F9"/>
    <w:rsid w:val="00105712"/>
    <w:rsid w:val="00106A8F"/>
    <w:rsid w:val="00110AA7"/>
    <w:rsid w:val="0011222F"/>
    <w:rsid w:val="00114AE3"/>
    <w:rsid w:val="001171FF"/>
    <w:rsid w:val="00117B5D"/>
    <w:rsid w:val="00117E7D"/>
    <w:rsid w:val="001200A0"/>
    <w:rsid w:val="00120277"/>
    <w:rsid w:val="00120CF3"/>
    <w:rsid w:val="001211D8"/>
    <w:rsid w:val="00121786"/>
    <w:rsid w:val="00122313"/>
    <w:rsid w:val="001225F9"/>
    <w:rsid w:val="00122D95"/>
    <w:rsid w:val="00123332"/>
    <w:rsid w:val="001239FB"/>
    <w:rsid w:val="00123B97"/>
    <w:rsid w:val="0012533B"/>
    <w:rsid w:val="0012579E"/>
    <w:rsid w:val="00125EB8"/>
    <w:rsid w:val="00127542"/>
    <w:rsid w:val="001275C1"/>
    <w:rsid w:val="00131128"/>
    <w:rsid w:val="00131216"/>
    <w:rsid w:val="00131BAE"/>
    <w:rsid w:val="00133084"/>
    <w:rsid w:val="00133890"/>
    <w:rsid w:val="00133A4E"/>
    <w:rsid w:val="00134495"/>
    <w:rsid w:val="00137910"/>
    <w:rsid w:val="0014195C"/>
    <w:rsid w:val="001434FE"/>
    <w:rsid w:val="001437E1"/>
    <w:rsid w:val="00144E86"/>
    <w:rsid w:val="00145D62"/>
    <w:rsid w:val="00146EDB"/>
    <w:rsid w:val="0015030A"/>
    <w:rsid w:val="001510F9"/>
    <w:rsid w:val="001524DB"/>
    <w:rsid w:val="001540A3"/>
    <w:rsid w:val="00155A64"/>
    <w:rsid w:val="00157C04"/>
    <w:rsid w:val="00160B88"/>
    <w:rsid w:val="00165D34"/>
    <w:rsid w:val="00166563"/>
    <w:rsid w:val="00166A26"/>
    <w:rsid w:val="00166D16"/>
    <w:rsid w:val="00166D25"/>
    <w:rsid w:val="00166D3A"/>
    <w:rsid w:val="00166E54"/>
    <w:rsid w:val="001678D0"/>
    <w:rsid w:val="00167919"/>
    <w:rsid w:val="00167CFF"/>
    <w:rsid w:val="001732A1"/>
    <w:rsid w:val="00174302"/>
    <w:rsid w:val="0017465F"/>
    <w:rsid w:val="00175599"/>
    <w:rsid w:val="00175691"/>
    <w:rsid w:val="0017654D"/>
    <w:rsid w:val="0017674F"/>
    <w:rsid w:val="00177022"/>
    <w:rsid w:val="001776F9"/>
    <w:rsid w:val="00180C8A"/>
    <w:rsid w:val="00181314"/>
    <w:rsid w:val="001814BD"/>
    <w:rsid w:val="00181CD3"/>
    <w:rsid w:val="00182758"/>
    <w:rsid w:val="00184BEE"/>
    <w:rsid w:val="0018627E"/>
    <w:rsid w:val="00186F13"/>
    <w:rsid w:val="0018727C"/>
    <w:rsid w:val="0019226F"/>
    <w:rsid w:val="001924C9"/>
    <w:rsid w:val="001925DB"/>
    <w:rsid w:val="00192838"/>
    <w:rsid w:val="00192A92"/>
    <w:rsid w:val="00192FBB"/>
    <w:rsid w:val="00195A13"/>
    <w:rsid w:val="00195BBF"/>
    <w:rsid w:val="00195BCE"/>
    <w:rsid w:val="001963D6"/>
    <w:rsid w:val="00197A59"/>
    <w:rsid w:val="001A0DFE"/>
    <w:rsid w:val="001A1B83"/>
    <w:rsid w:val="001A57B6"/>
    <w:rsid w:val="001A64A5"/>
    <w:rsid w:val="001A6769"/>
    <w:rsid w:val="001A70FA"/>
    <w:rsid w:val="001B06B9"/>
    <w:rsid w:val="001B09FB"/>
    <w:rsid w:val="001B0D91"/>
    <w:rsid w:val="001B119D"/>
    <w:rsid w:val="001B20BB"/>
    <w:rsid w:val="001B35D2"/>
    <w:rsid w:val="001B6E5D"/>
    <w:rsid w:val="001B737B"/>
    <w:rsid w:val="001C013F"/>
    <w:rsid w:val="001C0634"/>
    <w:rsid w:val="001C2E91"/>
    <w:rsid w:val="001C66EB"/>
    <w:rsid w:val="001C6875"/>
    <w:rsid w:val="001C6DE4"/>
    <w:rsid w:val="001C70B2"/>
    <w:rsid w:val="001C75EF"/>
    <w:rsid w:val="001D00C2"/>
    <w:rsid w:val="001D0287"/>
    <w:rsid w:val="001D14E7"/>
    <w:rsid w:val="001D2194"/>
    <w:rsid w:val="001D25E1"/>
    <w:rsid w:val="001D4F7B"/>
    <w:rsid w:val="001D543C"/>
    <w:rsid w:val="001D6060"/>
    <w:rsid w:val="001D613D"/>
    <w:rsid w:val="001E0947"/>
    <w:rsid w:val="001E1A01"/>
    <w:rsid w:val="001E1B13"/>
    <w:rsid w:val="001E3390"/>
    <w:rsid w:val="001E3438"/>
    <w:rsid w:val="001E4288"/>
    <w:rsid w:val="001E5520"/>
    <w:rsid w:val="001E5E6A"/>
    <w:rsid w:val="001E635A"/>
    <w:rsid w:val="001E645A"/>
    <w:rsid w:val="001E7884"/>
    <w:rsid w:val="001E7E42"/>
    <w:rsid w:val="001F1EB6"/>
    <w:rsid w:val="001F38BF"/>
    <w:rsid w:val="001F47C0"/>
    <w:rsid w:val="001F65E4"/>
    <w:rsid w:val="001F6EEC"/>
    <w:rsid w:val="0020262E"/>
    <w:rsid w:val="00202914"/>
    <w:rsid w:val="0020315A"/>
    <w:rsid w:val="0020454B"/>
    <w:rsid w:val="002064FE"/>
    <w:rsid w:val="0020774D"/>
    <w:rsid w:val="00210254"/>
    <w:rsid w:val="00212476"/>
    <w:rsid w:val="0021294A"/>
    <w:rsid w:val="0021379C"/>
    <w:rsid w:val="00214088"/>
    <w:rsid w:val="002152B4"/>
    <w:rsid w:val="00217F22"/>
    <w:rsid w:val="00220823"/>
    <w:rsid w:val="00220C22"/>
    <w:rsid w:val="00221246"/>
    <w:rsid w:val="002213FB"/>
    <w:rsid w:val="00221D75"/>
    <w:rsid w:val="00221DEF"/>
    <w:rsid w:val="00221E33"/>
    <w:rsid w:val="0022321B"/>
    <w:rsid w:val="00223A2D"/>
    <w:rsid w:val="002265DD"/>
    <w:rsid w:val="002266B8"/>
    <w:rsid w:val="002267FA"/>
    <w:rsid w:val="002276FB"/>
    <w:rsid w:val="002337CF"/>
    <w:rsid w:val="002341DE"/>
    <w:rsid w:val="00235044"/>
    <w:rsid w:val="00235EED"/>
    <w:rsid w:val="00237385"/>
    <w:rsid w:val="002379AD"/>
    <w:rsid w:val="00240DFF"/>
    <w:rsid w:val="00241DC4"/>
    <w:rsid w:val="00243506"/>
    <w:rsid w:val="00243B9A"/>
    <w:rsid w:val="00246F7A"/>
    <w:rsid w:val="00247007"/>
    <w:rsid w:val="002507F7"/>
    <w:rsid w:val="002512B0"/>
    <w:rsid w:val="00251E05"/>
    <w:rsid w:val="00252032"/>
    <w:rsid w:val="0025242A"/>
    <w:rsid w:val="00255C7C"/>
    <w:rsid w:val="00256328"/>
    <w:rsid w:val="00256D9C"/>
    <w:rsid w:val="00257DA0"/>
    <w:rsid w:val="00260AD3"/>
    <w:rsid w:val="00262166"/>
    <w:rsid w:val="0026441C"/>
    <w:rsid w:val="00264A6E"/>
    <w:rsid w:val="0026500F"/>
    <w:rsid w:val="002652DE"/>
    <w:rsid w:val="00265CA7"/>
    <w:rsid w:val="002664D6"/>
    <w:rsid w:val="00267321"/>
    <w:rsid w:val="00270BE2"/>
    <w:rsid w:val="00273597"/>
    <w:rsid w:val="002736B3"/>
    <w:rsid w:val="00273844"/>
    <w:rsid w:val="0027579F"/>
    <w:rsid w:val="002760FE"/>
    <w:rsid w:val="00276992"/>
    <w:rsid w:val="0028048A"/>
    <w:rsid w:val="00280B0A"/>
    <w:rsid w:val="00282B3C"/>
    <w:rsid w:val="00284BC5"/>
    <w:rsid w:val="002853E0"/>
    <w:rsid w:val="00285AF7"/>
    <w:rsid w:val="002862FE"/>
    <w:rsid w:val="002877B5"/>
    <w:rsid w:val="00287B61"/>
    <w:rsid w:val="002900C9"/>
    <w:rsid w:val="00290693"/>
    <w:rsid w:val="0029127B"/>
    <w:rsid w:val="002912BC"/>
    <w:rsid w:val="002918D0"/>
    <w:rsid w:val="00291BCE"/>
    <w:rsid w:val="00292247"/>
    <w:rsid w:val="002923E1"/>
    <w:rsid w:val="00293CD0"/>
    <w:rsid w:val="00293FD8"/>
    <w:rsid w:val="00294137"/>
    <w:rsid w:val="00294377"/>
    <w:rsid w:val="002946B6"/>
    <w:rsid w:val="00294DF0"/>
    <w:rsid w:val="0029776C"/>
    <w:rsid w:val="002A0464"/>
    <w:rsid w:val="002A0785"/>
    <w:rsid w:val="002A0A79"/>
    <w:rsid w:val="002A254B"/>
    <w:rsid w:val="002A3198"/>
    <w:rsid w:val="002A3ED4"/>
    <w:rsid w:val="002A3EF5"/>
    <w:rsid w:val="002A467C"/>
    <w:rsid w:val="002A4A49"/>
    <w:rsid w:val="002A656D"/>
    <w:rsid w:val="002A6E9B"/>
    <w:rsid w:val="002B007B"/>
    <w:rsid w:val="002B0116"/>
    <w:rsid w:val="002B02B3"/>
    <w:rsid w:val="002B0C91"/>
    <w:rsid w:val="002B1291"/>
    <w:rsid w:val="002B189E"/>
    <w:rsid w:val="002B1EAD"/>
    <w:rsid w:val="002B2935"/>
    <w:rsid w:val="002B3675"/>
    <w:rsid w:val="002B3EFB"/>
    <w:rsid w:val="002B7A87"/>
    <w:rsid w:val="002C0B00"/>
    <w:rsid w:val="002C199F"/>
    <w:rsid w:val="002C28FE"/>
    <w:rsid w:val="002C2B9E"/>
    <w:rsid w:val="002C392F"/>
    <w:rsid w:val="002C423D"/>
    <w:rsid w:val="002C5995"/>
    <w:rsid w:val="002C6645"/>
    <w:rsid w:val="002C6BC5"/>
    <w:rsid w:val="002C709E"/>
    <w:rsid w:val="002C7610"/>
    <w:rsid w:val="002D38E8"/>
    <w:rsid w:val="002D4D1E"/>
    <w:rsid w:val="002D6DE9"/>
    <w:rsid w:val="002D6EC8"/>
    <w:rsid w:val="002D7165"/>
    <w:rsid w:val="002E0365"/>
    <w:rsid w:val="002E0927"/>
    <w:rsid w:val="002E0EFF"/>
    <w:rsid w:val="002E0F5E"/>
    <w:rsid w:val="002E11F8"/>
    <w:rsid w:val="002E146D"/>
    <w:rsid w:val="002E1A38"/>
    <w:rsid w:val="002E24EA"/>
    <w:rsid w:val="002E2E30"/>
    <w:rsid w:val="002E3668"/>
    <w:rsid w:val="002E44FB"/>
    <w:rsid w:val="002E537E"/>
    <w:rsid w:val="002E65E9"/>
    <w:rsid w:val="002E72F8"/>
    <w:rsid w:val="002F19FA"/>
    <w:rsid w:val="002F2249"/>
    <w:rsid w:val="002F2D73"/>
    <w:rsid w:val="002F2F5B"/>
    <w:rsid w:val="002F3A5F"/>
    <w:rsid w:val="002F3CAC"/>
    <w:rsid w:val="002F41B9"/>
    <w:rsid w:val="002F4512"/>
    <w:rsid w:val="002F50AB"/>
    <w:rsid w:val="002F5B88"/>
    <w:rsid w:val="002F5ED1"/>
    <w:rsid w:val="002F6740"/>
    <w:rsid w:val="002F7B6D"/>
    <w:rsid w:val="0030221D"/>
    <w:rsid w:val="003026BC"/>
    <w:rsid w:val="0030287B"/>
    <w:rsid w:val="00303063"/>
    <w:rsid w:val="00303571"/>
    <w:rsid w:val="0030525C"/>
    <w:rsid w:val="00305FE9"/>
    <w:rsid w:val="0030629E"/>
    <w:rsid w:val="00306D98"/>
    <w:rsid w:val="0030724B"/>
    <w:rsid w:val="00311BEB"/>
    <w:rsid w:val="003120CC"/>
    <w:rsid w:val="00315A2C"/>
    <w:rsid w:val="003161E1"/>
    <w:rsid w:val="00317890"/>
    <w:rsid w:val="003178D1"/>
    <w:rsid w:val="0031796A"/>
    <w:rsid w:val="003213C9"/>
    <w:rsid w:val="00322455"/>
    <w:rsid w:val="00322D0F"/>
    <w:rsid w:val="00323A34"/>
    <w:rsid w:val="00325094"/>
    <w:rsid w:val="00325826"/>
    <w:rsid w:val="00325987"/>
    <w:rsid w:val="0032643E"/>
    <w:rsid w:val="00326510"/>
    <w:rsid w:val="00326A73"/>
    <w:rsid w:val="00326F7C"/>
    <w:rsid w:val="00327040"/>
    <w:rsid w:val="003300CC"/>
    <w:rsid w:val="00330256"/>
    <w:rsid w:val="003315C5"/>
    <w:rsid w:val="00332D28"/>
    <w:rsid w:val="00333B03"/>
    <w:rsid w:val="00333E73"/>
    <w:rsid w:val="00335B5E"/>
    <w:rsid w:val="00335B6A"/>
    <w:rsid w:val="0033601A"/>
    <w:rsid w:val="0034039F"/>
    <w:rsid w:val="0034105A"/>
    <w:rsid w:val="003411EE"/>
    <w:rsid w:val="00341D11"/>
    <w:rsid w:val="00344A0D"/>
    <w:rsid w:val="00344A95"/>
    <w:rsid w:val="0034506F"/>
    <w:rsid w:val="00345BA8"/>
    <w:rsid w:val="00347B4E"/>
    <w:rsid w:val="003503D7"/>
    <w:rsid w:val="003504F3"/>
    <w:rsid w:val="00350876"/>
    <w:rsid w:val="00351136"/>
    <w:rsid w:val="00352E62"/>
    <w:rsid w:val="0035300D"/>
    <w:rsid w:val="00353D64"/>
    <w:rsid w:val="003541ED"/>
    <w:rsid w:val="003551D1"/>
    <w:rsid w:val="003607B5"/>
    <w:rsid w:val="0036539D"/>
    <w:rsid w:val="003655B2"/>
    <w:rsid w:val="003655C0"/>
    <w:rsid w:val="003658B9"/>
    <w:rsid w:val="00365C99"/>
    <w:rsid w:val="00366356"/>
    <w:rsid w:val="00366562"/>
    <w:rsid w:val="00366D52"/>
    <w:rsid w:val="00366E6E"/>
    <w:rsid w:val="00367C11"/>
    <w:rsid w:val="0037128F"/>
    <w:rsid w:val="00371762"/>
    <w:rsid w:val="00372871"/>
    <w:rsid w:val="0037344D"/>
    <w:rsid w:val="0037427F"/>
    <w:rsid w:val="00375A20"/>
    <w:rsid w:val="00376826"/>
    <w:rsid w:val="003772A9"/>
    <w:rsid w:val="0038014E"/>
    <w:rsid w:val="00380163"/>
    <w:rsid w:val="0038141E"/>
    <w:rsid w:val="00381A3C"/>
    <w:rsid w:val="00381ACF"/>
    <w:rsid w:val="00381B47"/>
    <w:rsid w:val="00382042"/>
    <w:rsid w:val="0038282B"/>
    <w:rsid w:val="00382B28"/>
    <w:rsid w:val="0038379A"/>
    <w:rsid w:val="0038734C"/>
    <w:rsid w:val="00392795"/>
    <w:rsid w:val="003936B9"/>
    <w:rsid w:val="00394D29"/>
    <w:rsid w:val="00394EC0"/>
    <w:rsid w:val="003A0117"/>
    <w:rsid w:val="003A03EE"/>
    <w:rsid w:val="003A062D"/>
    <w:rsid w:val="003A14E9"/>
    <w:rsid w:val="003A3F84"/>
    <w:rsid w:val="003A5A84"/>
    <w:rsid w:val="003A73D0"/>
    <w:rsid w:val="003A7882"/>
    <w:rsid w:val="003B0276"/>
    <w:rsid w:val="003B0868"/>
    <w:rsid w:val="003B0FDC"/>
    <w:rsid w:val="003B13D7"/>
    <w:rsid w:val="003B3543"/>
    <w:rsid w:val="003B45D8"/>
    <w:rsid w:val="003B4E7A"/>
    <w:rsid w:val="003B646B"/>
    <w:rsid w:val="003B6837"/>
    <w:rsid w:val="003C0557"/>
    <w:rsid w:val="003C05F5"/>
    <w:rsid w:val="003C091D"/>
    <w:rsid w:val="003C1153"/>
    <w:rsid w:val="003C14DD"/>
    <w:rsid w:val="003C2670"/>
    <w:rsid w:val="003C2B09"/>
    <w:rsid w:val="003C2E7D"/>
    <w:rsid w:val="003C45D3"/>
    <w:rsid w:val="003C4F60"/>
    <w:rsid w:val="003C55FD"/>
    <w:rsid w:val="003C6243"/>
    <w:rsid w:val="003C651F"/>
    <w:rsid w:val="003C68FB"/>
    <w:rsid w:val="003C6A42"/>
    <w:rsid w:val="003C6B2B"/>
    <w:rsid w:val="003D1B05"/>
    <w:rsid w:val="003D1B57"/>
    <w:rsid w:val="003D2B82"/>
    <w:rsid w:val="003D3BD0"/>
    <w:rsid w:val="003D3F7C"/>
    <w:rsid w:val="003D43A6"/>
    <w:rsid w:val="003D5E49"/>
    <w:rsid w:val="003D60AB"/>
    <w:rsid w:val="003D69C7"/>
    <w:rsid w:val="003D6B63"/>
    <w:rsid w:val="003D6BAB"/>
    <w:rsid w:val="003D79A0"/>
    <w:rsid w:val="003D7EB7"/>
    <w:rsid w:val="003D7F9E"/>
    <w:rsid w:val="003E0377"/>
    <w:rsid w:val="003E1351"/>
    <w:rsid w:val="003E237A"/>
    <w:rsid w:val="003E398E"/>
    <w:rsid w:val="003E3C0B"/>
    <w:rsid w:val="003E420C"/>
    <w:rsid w:val="003E50F5"/>
    <w:rsid w:val="003E583C"/>
    <w:rsid w:val="003E6FD0"/>
    <w:rsid w:val="003E7320"/>
    <w:rsid w:val="003F26B6"/>
    <w:rsid w:val="003F2BF4"/>
    <w:rsid w:val="003F5853"/>
    <w:rsid w:val="003F5A4C"/>
    <w:rsid w:val="003F629C"/>
    <w:rsid w:val="003F714F"/>
    <w:rsid w:val="003F7A06"/>
    <w:rsid w:val="00403A6E"/>
    <w:rsid w:val="00403BE2"/>
    <w:rsid w:val="00404342"/>
    <w:rsid w:val="0040467E"/>
    <w:rsid w:val="00404CB3"/>
    <w:rsid w:val="00404E84"/>
    <w:rsid w:val="00405283"/>
    <w:rsid w:val="00405486"/>
    <w:rsid w:val="00405F4F"/>
    <w:rsid w:val="004065C8"/>
    <w:rsid w:val="00406800"/>
    <w:rsid w:val="00407D34"/>
    <w:rsid w:val="004131CA"/>
    <w:rsid w:val="00414D47"/>
    <w:rsid w:val="00415672"/>
    <w:rsid w:val="004158A8"/>
    <w:rsid w:val="00417E5D"/>
    <w:rsid w:val="004205D3"/>
    <w:rsid w:val="00424459"/>
    <w:rsid w:val="0042781D"/>
    <w:rsid w:val="004309E7"/>
    <w:rsid w:val="0043226D"/>
    <w:rsid w:val="004333C6"/>
    <w:rsid w:val="00433529"/>
    <w:rsid w:val="00436362"/>
    <w:rsid w:val="0044033D"/>
    <w:rsid w:val="00440D4F"/>
    <w:rsid w:val="00440DD8"/>
    <w:rsid w:val="00440F1D"/>
    <w:rsid w:val="00440F32"/>
    <w:rsid w:val="0044153B"/>
    <w:rsid w:val="00442576"/>
    <w:rsid w:val="00442E7A"/>
    <w:rsid w:val="00443514"/>
    <w:rsid w:val="00443B17"/>
    <w:rsid w:val="00443E00"/>
    <w:rsid w:val="00444134"/>
    <w:rsid w:val="004455EA"/>
    <w:rsid w:val="00445A58"/>
    <w:rsid w:val="00447A4F"/>
    <w:rsid w:val="0045010D"/>
    <w:rsid w:val="004506FE"/>
    <w:rsid w:val="00450975"/>
    <w:rsid w:val="00452614"/>
    <w:rsid w:val="00452873"/>
    <w:rsid w:val="00452D37"/>
    <w:rsid w:val="0045413A"/>
    <w:rsid w:val="00454ACE"/>
    <w:rsid w:val="00454AEF"/>
    <w:rsid w:val="00454B5D"/>
    <w:rsid w:val="00455EB8"/>
    <w:rsid w:val="0045637C"/>
    <w:rsid w:val="0046018E"/>
    <w:rsid w:val="00460810"/>
    <w:rsid w:val="00460C5F"/>
    <w:rsid w:val="004616B2"/>
    <w:rsid w:val="0046224A"/>
    <w:rsid w:val="00463DF4"/>
    <w:rsid w:val="004641E6"/>
    <w:rsid w:val="00464647"/>
    <w:rsid w:val="00465AF7"/>
    <w:rsid w:val="00465B80"/>
    <w:rsid w:val="00466239"/>
    <w:rsid w:val="00466D1F"/>
    <w:rsid w:val="00467F4F"/>
    <w:rsid w:val="00471147"/>
    <w:rsid w:val="004711DE"/>
    <w:rsid w:val="00471A1A"/>
    <w:rsid w:val="00471DE1"/>
    <w:rsid w:val="00472C32"/>
    <w:rsid w:val="004733AE"/>
    <w:rsid w:val="004737C5"/>
    <w:rsid w:val="004755FE"/>
    <w:rsid w:val="00475C64"/>
    <w:rsid w:val="00476257"/>
    <w:rsid w:val="00476BCE"/>
    <w:rsid w:val="00477503"/>
    <w:rsid w:val="004803FD"/>
    <w:rsid w:val="004808D2"/>
    <w:rsid w:val="0048211E"/>
    <w:rsid w:val="0048224A"/>
    <w:rsid w:val="0048263C"/>
    <w:rsid w:val="00482E4E"/>
    <w:rsid w:val="00483700"/>
    <w:rsid w:val="004839D1"/>
    <w:rsid w:val="00484959"/>
    <w:rsid w:val="00484D1E"/>
    <w:rsid w:val="00485984"/>
    <w:rsid w:val="00486FE0"/>
    <w:rsid w:val="00487220"/>
    <w:rsid w:val="00492BB8"/>
    <w:rsid w:val="00493023"/>
    <w:rsid w:val="00494332"/>
    <w:rsid w:val="004949AF"/>
    <w:rsid w:val="00494BBD"/>
    <w:rsid w:val="00494E23"/>
    <w:rsid w:val="00495A17"/>
    <w:rsid w:val="004970C6"/>
    <w:rsid w:val="00497126"/>
    <w:rsid w:val="00497346"/>
    <w:rsid w:val="0049746D"/>
    <w:rsid w:val="004A29C6"/>
    <w:rsid w:val="004A2E91"/>
    <w:rsid w:val="004A3BB1"/>
    <w:rsid w:val="004A40B3"/>
    <w:rsid w:val="004A4E66"/>
    <w:rsid w:val="004A5053"/>
    <w:rsid w:val="004A695B"/>
    <w:rsid w:val="004A69B5"/>
    <w:rsid w:val="004A7D75"/>
    <w:rsid w:val="004B0367"/>
    <w:rsid w:val="004B11F9"/>
    <w:rsid w:val="004B1826"/>
    <w:rsid w:val="004B2497"/>
    <w:rsid w:val="004B27D7"/>
    <w:rsid w:val="004B2E71"/>
    <w:rsid w:val="004B3770"/>
    <w:rsid w:val="004B413E"/>
    <w:rsid w:val="004B47BF"/>
    <w:rsid w:val="004B555C"/>
    <w:rsid w:val="004B5873"/>
    <w:rsid w:val="004B5D76"/>
    <w:rsid w:val="004B7165"/>
    <w:rsid w:val="004B78E7"/>
    <w:rsid w:val="004B79A4"/>
    <w:rsid w:val="004B7CB9"/>
    <w:rsid w:val="004B7D53"/>
    <w:rsid w:val="004B7DAA"/>
    <w:rsid w:val="004C07C2"/>
    <w:rsid w:val="004C1AA6"/>
    <w:rsid w:val="004C23E7"/>
    <w:rsid w:val="004C2418"/>
    <w:rsid w:val="004C2C1F"/>
    <w:rsid w:val="004C3716"/>
    <w:rsid w:val="004C3E5A"/>
    <w:rsid w:val="004C4C46"/>
    <w:rsid w:val="004C4C9C"/>
    <w:rsid w:val="004C5864"/>
    <w:rsid w:val="004C6076"/>
    <w:rsid w:val="004C61E9"/>
    <w:rsid w:val="004C6375"/>
    <w:rsid w:val="004C7F04"/>
    <w:rsid w:val="004D00B7"/>
    <w:rsid w:val="004D05E3"/>
    <w:rsid w:val="004D0FE3"/>
    <w:rsid w:val="004D2E31"/>
    <w:rsid w:val="004D3F8A"/>
    <w:rsid w:val="004D40AE"/>
    <w:rsid w:val="004D469D"/>
    <w:rsid w:val="004D5CE5"/>
    <w:rsid w:val="004D65AF"/>
    <w:rsid w:val="004D7A87"/>
    <w:rsid w:val="004D7B01"/>
    <w:rsid w:val="004E0933"/>
    <w:rsid w:val="004E0C38"/>
    <w:rsid w:val="004E1556"/>
    <w:rsid w:val="004E2EB4"/>
    <w:rsid w:val="004E3C89"/>
    <w:rsid w:val="004E3D34"/>
    <w:rsid w:val="004E4A7D"/>
    <w:rsid w:val="004E6024"/>
    <w:rsid w:val="004F1181"/>
    <w:rsid w:val="004F1602"/>
    <w:rsid w:val="004F1AC6"/>
    <w:rsid w:val="004F299B"/>
    <w:rsid w:val="004F2C78"/>
    <w:rsid w:val="004F2E55"/>
    <w:rsid w:val="004F2F69"/>
    <w:rsid w:val="004F6E7E"/>
    <w:rsid w:val="005005EA"/>
    <w:rsid w:val="00500B23"/>
    <w:rsid w:val="005011B5"/>
    <w:rsid w:val="00501399"/>
    <w:rsid w:val="00501E24"/>
    <w:rsid w:val="00502669"/>
    <w:rsid w:val="00502688"/>
    <w:rsid w:val="005032AF"/>
    <w:rsid w:val="00503A10"/>
    <w:rsid w:val="00505D20"/>
    <w:rsid w:val="00510230"/>
    <w:rsid w:val="00510CFD"/>
    <w:rsid w:val="00511AF5"/>
    <w:rsid w:val="00512503"/>
    <w:rsid w:val="00512550"/>
    <w:rsid w:val="00513490"/>
    <w:rsid w:val="00514504"/>
    <w:rsid w:val="0051544E"/>
    <w:rsid w:val="00515792"/>
    <w:rsid w:val="00515B19"/>
    <w:rsid w:val="00516312"/>
    <w:rsid w:val="00516605"/>
    <w:rsid w:val="005169C0"/>
    <w:rsid w:val="00516EF4"/>
    <w:rsid w:val="005175D7"/>
    <w:rsid w:val="00521B84"/>
    <w:rsid w:val="00521F41"/>
    <w:rsid w:val="0052233D"/>
    <w:rsid w:val="00522E9D"/>
    <w:rsid w:val="00523354"/>
    <w:rsid w:val="0052394D"/>
    <w:rsid w:val="00523BC5"/>
    <w:rsid w:val="00523E68"/>
    <w:rsid w:val="00524785"/>
    <w:rsid w:val="00525AFC"/>
    <w:rsid w:val="00526712"/>
    <w:rsid w:val="00527075"/>
    <w:rsid w:val="00527223"/>
    <w:rsid w:val="0053016C"/>
    <w:rsid w:val="00530400"/>
    <w:rsid w:val="0053073E"/>
    <w:rsid w:val="00531926"/>
    <w:rsid w:val="0053194F"/>
    <w:rsid w:val="005319CE"/>
    <w:rsid w:val="00531BBD"/>
    <w:rsid w:val="00531DEB"/>
    <w:rsid w:val="005322D6"/>
    <w:rsid w:val="005326A4"/>
    <w:rsid w:val="00532CE4"/>
    <w:rsid w:val="00533ACE"/>
    <w:rsid w:val="00534AE3"/>
    <w:rsid w:val="005354EB"/>
    <w:rsid w:val="00535E90"/>
    <w:rsid w:val="00537FEE"/>
    <w:rsid w:val="00541CB3"/>
    <w:rsid w:val="00542B74"/>
    <w:rsid w:val="00542FD4"/>
    <w:rsid w:val="00543307"/>
    <w:rsid w:val="00543640"/>
    <w:rsid w:val="00543D5A"/>
    <w:rsid w:val="005444E1"/>
    <w:rsid w:val="00544F95"/>
    <w:rsid w:val="0054596D"/>
    <w:rsid w:val="00550FBC"/>
    <w:rsid w:val="0055233D"/>
    <w:rsid w:val="00553C0B"/>
    <w:rsid w:val="00554711"/>
    <w:rsid w:val="00555108"/>
    <w:rsid w:val="00560BB8"/>
    <w:rsid w:val="00561433"/>
    <w:rsid w:val="00561A1F"/>
    <w:rsid w:val="005629A0"/>
    <w:rsid w:val="0056511E"/>
    <w:rsid w:val="00565245"/>
    <w:rsid w:val="005667E8"/>
    <w:rsid w:val="00566F92"/>
    <w:rsid w:val="00567BCF"/>
    <w:rsid w:val="00567DA9"/>
    <w:rsid w:val="0057066A"/>
    <w:rsid w:val="00570AE7"/>
    <w:rsid w:val="00570C2A"/>
    <w:rsid w:val="0057274E"/>
    <w:rsid w:val="00572E75"/>
    <w:rsid w:val="0057327E"/>
    <w:rsid w:val="00574A16"/>
    <w:rsid w:val="00574CA1"/>
    <w:rsid w:val="00574F57"/>
    <w:rsid w:val="00575D8E"/>
    <w:rsid w:val="00575D95"/>
    <w:rsid w:val="0057687F"/>
    <w:rsid w:val="00581243"/>
    <w:rsid w:val="0058322E"/>
    <w:rsid w:val="005848A0"/>
    <w:rsid w:val="005857D6"/>
    <w:rsid w:val="0058679C"/>
    <w:rsid w:val="00590516"/>
    <w:rsid w:val="00590AAA"/>
    <w:rsid w:val="00591D58"/>
    <w:rsid w:val="00591E10"/>
    <w:rsid w:val="00592760"/>
    <w:rsid w:val="005927E6"/>
    <w:rsid w:val="005945B5"/>
    <w:rsid w:val="005A4295"/>
    <w:rsid w:val="005A432C"/>
    <w:rsid w:val="005A4796"/>
    <w:rsid w:val="005A49C5"/>
    <w:rsid w:val="005A5356"/>
    <w:rsid w:val="005A5835"/>
    <w:rsid w:val="005A6022"/>
    <w:rsid w:val="005A732F"/>
    <w:rsid w:val="005A7B4B"/>
    <w:rsid w:val="005B0599"/>
    <w:rsid w:val="005B1AA3"/>
    <w:rsid w:val="005B1FFB"/>
    <w:rsid w:val="005B381A"/>
    <w:rsid w:val="005B3AD7"/>
    <w:rsid w:val="005B506E"/>
    <w:rsid w:val="005B63A2"/>
    <w:rsid w:val="005B689F"/>
    <w:rsid w:val="005C3699"/>
    <w:rsid w:val="005C381B"/>
    <w:rsid w:val="005C4AAE"/>
    <w:rsid w:val="005C6AE2"/>
    <w:rsid w:val="005C74FA"/>
    <w:rsid w:val="005D009A"/>
    <w:rsid w:val="005D13AC"/>
    <w:rsid w:val="005D25E0"/>
    <w:rsid w:val="005D3135"/>
    <w:rsid w:val="005D34CC"/>
    <w:rsid w:val="005D48FF"/>
    <w:rsid w:val="005D5157"/>
    <w:rsid w:val="005D60F0"/>
    <w:rsid w:val="005D65F9"/>
    <w:rsid w:val="005D6753"/>
    <w:rsid w:val="005D7202"/>
    <w:rsid w:val="005D7D61"/>
    <w:rsid w:val="005E0E23"/>
    <w:rsid w:val="005E1EC5"/>
    <w:rsid w:val="005E231E"/>
    <w:rsid w:val="005E2514"/>
    <w:rsid w:val="005E2886"/>
    <w:rsid w:val="005E38A2"/>
    <w:rsid w:val="005E39CA"/>
    <w:rsid w:val="005E3B07"/>
    <w:rsid w:val="005E4821"/>
    <w:rsid w:val="005E4E7D"/>
    <w:rsid w:val="005E5E23"/>
    <w:rsid w:val="005E686E"/>
    <w:rsid w:val="005F0AA7"/>
    <w:rsid w:val="005F1152"/>
    <w:rsid w:val="005F1265"/>
    <w:rsid w:val="005F1C41"/>
    <w:rsid w:val="005F24E7"/>
    <w:rsid w:val="005F3995"/>
    <w:rsid w:val="005F3CEF"/>
    <w:rsid w:val="005F4484"/>
    <w:rsid w:val="005F55E1"/>
    <w:rsid w:val="005F6221"/>
    <w:rsid w:val="005F6E4C"/>
    <w:rsid w:val="005F78D8"/>
    <w:rsid w:val="006008CC"/>
    <w:rsid w:val="00601BB4"/>
    <w:rsid w:val="006036BA"/>
    <w:rsid w:val="0060403D"/>
    <w:rsid w:val="0060453E"/>
    <w:rsid w:val="006049C5"/>
    <w:rsid w:val="00605843"/>
    <w:rsid w:val="00606CA0"/>
    <w:rsid w:val="006077F9"/>
    <w:rsid w:val="00607D3F"/>
    <w:rsid w:val="00610E59"/>
    <w:rsid w:val="00612353"/>
    <w:rsid w:val="006129F2"/>
    <w:rsid w:val="0061353B"/>
    <w:rsid w:val="00614059"/>
    <w:rsid w:val="0061427C"/>
    <w:rsid w:val="0061543B"/>
    <w:rsid w:val="00616213"/>
    <w:rsid w:val="0061675B"/>
    <w:rsid w:val="00616CE7"/>
    <w:rsid w:val="00621497"/>
    <w:rsid w:val="00621DCD"/>
    <w:rsid w:val="00622C7A"/>
    <w:rsid w:val="006235EF"/>
    <w:rsid w:val="00624D84"/>
    <w:rsid w:val="00624E8A"/>
    <w:rsid w:val="00625866"/>
    <w:rsid w:val="00625CBD"/>
    <w:rsid w:val="00627A63"/>
    <w:rsid w:val="00627B7B"/>
    <w:rsid w:val="00627ECB"/>
    <w:rsid w:val="0063015A"/>
    <w:rsid w:val="006310F8"/>
    <w:rsid w:val="00632CA9"/>
    <w:rsid w:val="00632FC8"/>
    <w:rsid w:val="00633479"/>
    <w:rsid w:val="00635EF1"/>
    <w:rsid w:val="00636EEE"/>
    <w:rsid w:val="006372F6"/>
    <w:rsid w:val="00637B8D"/>
    <w:rsid w:val="00641399"/>
    <w:rsid w:val="00642F76"/>
    <w:rsid w:val="006441A7"/>
    <w:rsid w:val="00644879"/>
    <w:rsid w:val="00644FCB"/>
    <w:rsid w:val="0064502B"/>
    <w:rsid w:val="00645F3F"/>
    <w:rsid w:val="006463C1"/>
    <w:rsid w:val="006468D4"/>
    <w:rsid w:val="00650A18"/>
    <w:rsid w:val="006510B1"/>
    <w:rsid w:val="0065176E"/>
    <w:rsid w:val="00651D44"/>
    <w:rsid w:val="00652916"/>
    <w:rsid w:val="006538CB"/>
    <w:rsid w:val="006541BE"/>
    <w:rsid w:val="006554B8"/>
    <w:rsid w:val="006561D2"/>
    <w:rsid w:val="0065645F"/>
    <w:rsid w:val="006619AE"/>
    <w:rsid w:val="00661D73"/>
    <w:rsid w:val="006623A0"/>
    <w:rsid w:val="00663536"/>
    <w:rsid w:val="0066357A"/>
    <w:rsid w:val="00663DB2"/>
    <w:rsid w:val="00664138"/>
    <w:rsid w:val="00665FD0"/>
    <w:rsid w:val="006672CE"/>
    <w:rsid w:val="00670809"/>
    <w:rsid w:val="00670A75"/>
    <w:rsid w:val="00670F52"/>
    <w:rsid w:val="006714AF"/>
    <w:rsid w:val="00672B44"/>
    <w:rsid w:val="00672C69"/>
    <w:rsid w:val="00672E43"/>
    <w:rsid w:val="00674933"/>
    <w:rsid w:val="00675B6F"/>
    <w:rsid w:val="00680E62"/>
    <w:rsid w:val="0068273C"/>
    <w:rsid w:val="00685F5D"/>
    <w:rsid w:val="00685FE6"/>
    <w:rsid w:val="00690480"/>
    <w:rsid w:val="00690BD8"/>
    <w:rsid w:val="00690C95"/>
    <w:rsid w:val="006920DC"/>
    <w:rsid w:val="00692446"/>
    <w:rsid w:val="00692537"/>
    <w:rsid w:val="00693214"/>
    <w:rsid w:val="0069548E"/>
    <w:rsid w:val="0069681C"/>
    <w:rsid w:val="006A013B"/>
    <w:rsid w:val="006A0D7F"/>
    <w:rsid w:val="006A2ED1"/>
    <w:rsid w:val="006A30F5"/>
    <w:rsid w:val="006A33BF"/>
    <w:rsid w:val="006A3DF1"/>
    <w:rsid w:val="006A4520"/>
    <w:rsid w:val="006A4AE8"/>
    <w:rsid w:val="006A761A"/>
    <w:rsid w:val="006A782B"/>
    <w:rsid w:val="006B1119"/>
    <w:rsid w:val="006B2566"/>
    <w:rsid w:val="006B29BB"/>
    <w:rsid w:val="006B5216"/>
    <w:rsid w:val="006B6E64"/>
    <w:rsid w:val="006B74BC"/>
    <w:rsid w:val="006C0777"/>
    <w:rsid w:val="006C0A5F"/>
    <w:rsid w:val="006C25B9"/>
    <w:rsid w:val="006C27A5"/>
    <w:rsid w:val="006C40E2"/>
    <w:rsid w:val="006C4F92"/>
    <w:rsid w:val="006C6388"/>
    <w:rsid w:val="006C6947"/>
    <w:rsid w:val="006D0286"/>
    <w:rsid w:val="006D0A8D"/>
    <w:rsid w:val="006D1215"/>
    <w:rsid w:val="006D24DD"/>
    <w:rsid w:val="006D4664"/>
    <w:rsid w:val="006D4A04"/>
    <w:rsid w:val="006D4AE7"/>
    <w:rsid w:val="006D722A"/>
    <w:rsid w:val="006D76ED"/>
    <w:rsid w:val="006E0F19"/>
    <w:rsid w:val="006E15C2"/>
    <w:rsid w:val="006E1606"/>
    <w:rsid w:val="006E1F86"/>
    <w:rsid w:val="006E2346"/>
    <w:rsid w:val="006E3095"/>
    <w:rsid w:val="006E318C"/>
    <w:rsid w:val="006E3548"/>
    <w:rsid w:val="006E4992"/>
    <w:rsid w:val="006E560B"/>
    <w:rsid w:val="006E57BD"/>
    <w:rsid w:val="006E617C"/>
    <w:rsid w:val="006E7625"/>
    <w:rsid w:val="006E773C"/>
    <w:rsid w:val="006E7981"/>
    <w:rsid w:val="006F12CC"/>
    <w:rsid w:val="006F24EA"/>
    <w:rsid w:val="006F3536"/>
    <w:rsid w:val="006F42FB"/>
    <w:rsid w:val="006F4557"/>
    <w:rsid w:val="006F5103"/>
    <w:rsid w:val="006F5736"/>
    <w:rsid w:val="006F5EC9"/>
    <w:rsid w:val="006F6223"/>
    <w:rsid w:val="006F7763"/>
    <w:rsid w:val="007007FB"/>
    <w:rsid w:val="00701729"/>
    <w:rsid w:val="00702648"/>
    <w:rsid w:val="00702763"/>
    <w:rsid w:val="00703ECF"/>
    <w:rsid w:val="00704A1A"/>
    <w:rsid w:val="00705398"/>
    <w:rsid w:val="00705BF3"/>
    <w:rsid w:val="0070627B"/>
    <w:rsid w:val="00706CC3"/>
    <w:rsid w:val="00707268"/>
    <w:rsid w:val="007074C3"/>
    <w:rsid w:val="0070750D"/>
    <w:rsid w:val="00710BFC"/>
    <w:rsid w:val="0071127D"/>
    <w:rsid w:val="007130A0"/>
    <w:rsid w:val="007139D0"/>
    <w:rsid w:val="00714C42"/>
    <w:rsid w:val="0071637F"/>
    <w:rsid w:val="00717D49"/>
    <w:rsid w:val="00717DAA"/>
    <w:rsid w:val="007202AE"/>
    <w:rsid w:val="007221EA"/>
    <w:rsid w:val="00722D7F"/>
    <w:rsid w:val="00723D1E"/>
    <w:rsid w:val="007248F1"/>
    <w:rsid w:val="00725C81"/>
    <w:rsid w:val="00730180"/>
    <w:rsid w:val="0073085B"/>
    <w:rsid w:val="0073174D"/>
    <w:rsid w:val="00731BB6"/>
    <w:rsid w:val="00736262"/>
    <w:rsid w:val="007374A8"/>
    <w:rsid w:val="00740923"/>
    <w:rsid w:val="00742193"/>
    <w:rsid w:val="00742338"/>
    <w:rsid w:val="0074280C"/>
    <w:rsid w:val="00743CE4"/>
    <w:rsid w:val="00746C7C"/>
    <w:rsid w:val="0074716C"/>
    <w:rsid w:val="00747517"/>
    <w:rsid w:val="00747F2D"/>
    <w:rsid w:val="00750163"/>
    <w:rsid w:val="007516AE"/>
    <w:rsid w:val="007523D0"/>
    <w:rsid w:val="007524B9"/>
    <w:rsid w:val="007539E1"/>
    <w:rsid w:val="007542F9"/>
    <w:rsid w:val="007545E5"/>
    <w:rsid w:val="0075548F"/>
    <w:rsid w:val="00756142"/>
    <w:rsid w:val="00757183"/>
    <w:rsid w:val="00757901"/>
    <w:rsid w:val="007627C9"/>
    <w:rsid w:val="00764271"/>
    <w:rsid w:val="007658F3"/>
    <w:rsid w:val="007661C8"/>
    <w:rsid w:val="00766505"/>
    <w:rsid w:val="007723B4"/>
    <w:rsid w:val="00773879"/>
    <w:rsid w:val="0077468E"/>
    <w:rsid w:val="00775CD3"/>
    <w:rsid w:val="0077723D"/>
    <w:rsid w:val="0077731C"/>
    <w:rsid w:val="007828F6"/>
    <w:rsid w:val="00782E15"/>
    <w:rsid w:val="00786460"/>
    <w:rsid w:val="007902B8"/>
    <w:rsid w:val="0079082A"/>
    <w:rsid w:val="00790980"/>
    <w:rsid w:val="00790A11"/>
    <w:rsid w:val="00791EEA"/>
    <w:rsid w:val="00792211"/>
    <w:rsid w:val="00792676"/>
    <w:rsid w:val="007935AC"/>
    <w:rsid w:val="007939DC"/>
    <w:rsid w:val="00794C24"/>
    <w:rsid w:val="0079581E"/>
    <w:rsid w:val="00795E5E"/>
    <w:rsid w:val="00797F53"/>
    <w:rsid w:val="007A19AE"/>
    <w:rsid w:val="007A1B0F"/>
    <w:rsid w:val="007A2829"/>
    <w:rsid w:val="007A37DF"/>
    <w:rsid w:val="007A3919"/>
    <w:rsid w:val="007A3B6E"/>
    <w:rsid w:val="007A3F25"/>
    <w:rsid w:val="007A4276"/>
    <w:rsid w:val="007A42AD"/>
    <w:rsid w:val="007A436B"/>
    <w:rsid w:val="007A61EE"/>
    <w:rsid w:val="007A714E"/>
    <w:rsid w:val="007A73D4"/>
    <w:rsid w:val="007A7A0C"/>
    <w:rsid w:val="007B033E"/>
    <w:rsid w:val="007B0711"/>
    <w:rsid w:val="007B1481"/>
    <w:rsid w:val="007B2FDB"/>
    <w:rsid w:val="007B35EF"/>
    <w:rsid w:val="007B3FE1"/>
    <w:rsid w:val="007B5169"/>
    <w:rsid w:val="007B5C7A"/>
    <w:rsid w:val="007C271A"/>
    <w:rsid w:val="007C48A0"/>
    <w:rsid w:val="007C5044"/>
    <w:rsid w:val="007C7290"/>
    <w:rsid w:val="007D0518"/>
    <w:rsid w:val="007D05CB"/>
    <w:rsid w:val="007D11A6"/>
    <w:rsid w:val="007D1CE6"/>
    <w:rsid w:val="007D50A3"/>
    <w:rsid w:val="007D50BA"/>
    <w:rsid w:val="007D6FE7"/>
    <w:rsid w:val="007D75A0"/>
    <w:rsid w:val="007D75C9"/>
    <w:rsid w:val="007D7C1E"/>
    <w:rsid w:val="007E17C2"/>
    <w:rsid w:val="007E1DAD"/>
    <w:rsid w:val="007E2761"/>
    <w:rsid w:val="007E3731"/>
    <w:rsid w:val="007E3EA6"/>
    <w:rsid w:val="007E52D2"/>
    <w:rsid w:val="007E7F3D"/>
    <w:rsid w:val="007F0FAA"/>
    <w:rsid w:val="007F50B8"/>
    <w:rsid w:val="007F62D6"/>
    <w:rsid w:val="00801085"/>
    <w:rsid w:val="00801E89"/>
    <w:rsid w:val="00802B68"/>
    <w:rsid w:val="00802CAC"/>
    <w:rsid w:val="00804955"/>
    <w:rsid w:val="00805AAC"/>
    <w:rsid w:val="00805BB8"/>
    <w:rsid w:val="008071FF"/>
    <w:rsid w:val="00807655"/>
    <w:rsid w:val="00807B76"/>
    <w:rsid w:val="008105A0"/>
    <w:rsid w:val="00812A07"/>
    <w:rsid w:val="00814247"/>
    <w:rsid w:val="00816B6C"/>
    <w:rsid w:val="00816DC9"/>
    <w:rsid w:val="00816DDA"/>
    <w:rsid w:val="0082149E"/>
    <w:rsid w:val="00821F59"/>
    <w:rsid w:val="00822FD1"/>
    <w:rsid w:val="00823D9D"/>
    <w:rsid w:val="0082446A"/>
    <w:rsid w:val="00825D35"/>
    <w:rsid w:val="00826A8D"/>
    <w:rsid w:val="00826BA1"/>
    <w:rsid w:val="00826C53"/>
    <w:rsid w:val="00827E86"/>
    <w:rsid w:val="008309F0"/>
    <w:rsid w:val="008310D3"/>
    <w:rsid w:val="00832161"/>
    <w:rsid w:val="00834833"/>
    <w:rsid w:val="0083624B"/>
    <w:rsid w:val="0083687C"/>
    <w:rsid w:val="00842708"/>
    <w:rsid w:val="008432F0"/>
    <w:rsid w:val="00843A81"/>
    <w:rsid w:val="00843B06"/>
    <w:rsid w:val="008452A4"/>
    <w:rsid w:val="00845781"/>
    <w:rsid w:val="0084650B"/>
    <w:rsid w:val="00846948"/>
    <w:rsid w:val="00846F91"/>
    <w:rsid w:val="00847D76"/>
    <w:rsid w:val="00850121"/>
    <w:rsid w:val="00851432"/>
    <w:rsid w:val="00851D37"/>
    <w:rsid w:val="00852A25"/>
    <w:rsid w:val="008546C9"/>
    <w:rsid w:val="008557DF"/>
    <w:rsid w:val="008567E2"/>
    <w:rsid w:val="00857069"/>
    <w:rsid w:val="00860FF4"/>
    <w:rsid w:val="008618F9"/>
    <w:rsid w:val="0086208F"/>
    <w:rsid w:val="00862C76"/>
    <w:rsid w:val="008638D3"/>
    <w:rsid w:val="00864096"/>
    <w:rsid w:val="00865535"/>
    <w:rsid w:val="0086692E"/>
    <w:rsid w:val="00866B83"/>
    <w:rsid w:val="0087111C"/>
    <w:rsid w:val="00871DE6"/>
    <w:rsid w:val="00872DC5"/>
    <w:rsid w:val="00873785"/>
    <w:rsid w:val="00873948"/>
    <w:rsid w:val="008743D3"/>
    <w:rsid w:val="008744D0"/>
    <w:rsid w:val="008746EA"/>
    <w:rsid w:val="00874FF1"/>
    <w:rsid w:val="00876701"/>
    <w:rsid w:val="008800CC"/>
    <w:rsid w:val="00880E6B"/>
    <w:rsid w:val="00881A86"/>
    <w:rsid w:val="00881A95"/>
    <w:rsid w:val="00881DD1"/>
    <w:rsid w:val="008839A7"/>
    <w:rsid w:val="00883C5E"/>
    <w:rsid w:val="00883EF2"/>
    <w:rsid w:val="00884A90"/>
    <w:rsid w:val="00887B77"/>
    <w:rsid w:val="00890199"/>
    <w:rsid w:val="00890506"/>
    <w:rsid w:val="0089182E"/>
    <w:rsid w:val="008933C7"/>
    <w:rsid w:val="008939A7"/>
    <w:rsid w:val="008939C5"/>
    <w:rsid w:val="00893CD3"/>
    <w:rsid w:val="00894357"/>
    <w:rsid w:val="00894A81"/>
    <w:rsid w:val="00895109"/>
    <w:rsid w:val="008971A5"/>
    <w:rsid w:val="0089740A"/>
    <w:rsid w:val="008A18D0"/>
    <w:rsid w:val="008A289F"/>
    <w:rsid w:val="008A320D"/>
    <w:rsid w:val="008A5077"/>
    <w:rsid w:val="008A6EC1"/>
    <w:rsid w:val="008B0048"/>
    <w:rsid w:val="008B1ED9"/>
    <w:rsid w:val="008B2986"/>
    <w:rsid w:val="008B315E"/>
    <w:rsid w:val="008B3351"/>
    <w:rsid w:val="008B4326"/>
    <w:rsid w:val="008C07A7"/>
    <w:rsid w:val="008C09CF"/>
    <w:rsid w:val="008C1211"/>
    <w:rsid w:val="008C2467"/>
    <w:rsid w:val="008C35B5"/>
    <w:rsid w:val="008C3F7A"/>
    <w:rsid w:val="008C440A"/>
    <w:rsid w:val="008C628E"/>
    <w:rsid w:val="008C7334"/>
    <w:rsid w:val="008D077F"/>
    <w:rsid w:val="008D0C30"/>
    <w:rsid w:val="008D1E0A"/>
    <w:rsid w:val="008D386D"/>
    <w:rsid w:val="008D3F42"/>
    <w:rsid w:val="008D405E"/>
    <w:rsid w:val="008D41EF"/>
    <w:rsid w:val="008D449C"/>
    <w:rsid w:val="008D6E6C"/>
    <w:rsid w:val="008D7DAC"/>
    <w:rsid w:val="008E03C6"/>
    <w:rsid w:val="008E075B"/>
    <w:rsid w:val="008E2F8C"/>
    <w:rsid w:val="008E3666"/>
    <w:rsid w:val="008E4DE9"/>
    <w:rsid w:val="008E55AF"/>
    <w:rsid w:val="008E603F"/>
    <w:rsid w:val="008E6F10"/>
    <w:rsid w:val="008E7730"/>
    <w:rsid w:val="008F02F3"/>
    <w:rsid w:val="008F0C33"/>
    <w:rsid w:val="008F1259"/>
    <w:rsid w:val="008F1351"/>
    <w:rsid w:val="008F4BFE"/>
    <w:rsid w:val="008F5860"/>
    <w:rsid w:val="008F5C98"/>
    <w:rsid w:val="008F69DD"/>
    <w:rsid w:val="008F69FD"/>
    <w:rsid w:val="009003E3"/>
    <w:rsid w:val="00901387"/>
    <w:rsid w:val="00901738"/>
    <w:rsid w:val="00901789"/>
    <w:rsid w:val="00902279"/>
    <w:rsid w:val="009023FB"/>
    <w:rsid w:val="009025EC"/>
    <w:rsid w:val="00902EBD"/>
    <w:rsid w:val="0090384A"/>
    <w:rsid w:val="00904CD6"/>
    <w:rsid w:val="009051CB"/>
    <w:rsid w:val="00905232"/>
    <w:rsid w:val="00907432"/>
    <w:rsid w:val="009074B3"/>
    <w:rsid w:val="00910221"/>
    <w:rsid w:val="00912EDC"/>
    <w:rsid w:val="0091306E"/>
    <w:rsid w:val="00913C7D"/>
    <w:rsid w:val="00913FA2"/>
    <w:rsid w:val="00914A44"/>
    <w:rsid w:val="00914D3D"/>
    <w:rsid w:val="00914D40"/>
    <w:rsid w:val="00914F17"/>
    <w:rsid w:val="00915494"/>
    <w:rsid w:val="00915C36"/>
    <w:rsid w:val="009163BF"/>
    <w:rsid w:val="00917149"/>
    <w:rsid w:val="00920443"/>
    <w:rsid w:val="00921960"/>
    <w:rsid w:val="009221CF"/>
    <w:rsid w:val="009226D0"/>
    <w:rsid w:val="00922ACA"/>
    <w:rsid w:val="00922B54"/>
    <w:rsid w:val="009233B7"/>
    <w:rsid w:val="00923680"/>
    <w:rsid w:val="00923F30"/>
    <w:rsid w:val="00924782"/>
    <w:rsid w:val="009249FC"/>
    <w:rsid w:val="009265C4"/>
    <w:rsid w:val="00931D2C"/>
    <w:rsid w:val="00932848"/>
    <w:rsid w:val="00932E57"/>
    <w:rsid w:val="00933802"/>
    <w:rsid w:val="00934783"/>
    <w:rsid w:val="00936066"/>
    <w:rsid w:val="009375EF"/>
    <w:rsid w:val="00937CA4"/>
    <w:rsid w:val="00940A10"/>
    <w:rsid w:val="00940A7C"/>
    <w:rsid w:val="00941C56"/>
    <w:rsid w:val="00942C7E"/>
    <w:rsid w:val="00944DB0"/>
    <w:rsid w:val="00944ECD"/>
    <w:rsid w:val="009457AB"/>
    <w:rsid w:val="009547CD"/>
    <w:rsid w:val="00955025"/>
    <w:rsid w:val="009552C7"/>
    <w:rsid w:val="0095610E"/>
    <w:rsid w:val="00956D5B"/>
    <w:rsid w:val="00957C87"/>
    <w:rsid w:val="00960284"/>
    <w:rsid w:val="009602A1"/>
    <w:rsid w:val="00960CED"/>
    <w:rsid w:val="00963682"/>
    <w:rsid w:val="00965CF5"/>
    <w:rsid w:val="00967F2A"/>
    <w:rsid w:val="00972E92"/>
    <w:rsid w:val="009735F9"/>
    <w:rsid w:val="00973A4E"/>
    <w:rsid w:val="00973DE6"/>
    <w:rsid w:val="0097528B"/>
    <w:rsid w:val="00975BD3"/>
    <w:rsid w:val="00976AFD"/>
    <w:rsid w:val="00976B68"/>
    <w:rsid w:val="009775A7"/>
    <w:rsid w:val="00980D16"/>
    <w:rsid w:val="00981D26"/>
    <w:rsid w:val="00981F8A"/>
    <w:rsid w:val="009823F2"/>
    <w:rsid w:val="00982E6E"/>
    <w:rsid w:val="00983162"/>
    <w:rsid w:val="0098347A"/>
    <w:rsid w:val="0098487C"/>
    <w:rsid w:val="00986984"/>
    <w:rsid w:val="009869E9"/>
    <w:rsid w:val="0099103E"/>
    <w:rsid w:val="00991640"/>
    <w:rsid w:val="00991DC8"/>
    <w:rsid w:val="009926AE"/>
    <w:rsid w:val="009929D8"/>
    <w:rsid w:val="00993A52"/>
    <w:rsid w:val="009949B1"/>
    <w:rsid w:val="00995CA9"/>
    <w:rsid w:val="00996AFA"/>
    <w:rsid w:val="00996F8B"/>
    <w:rsid w:val="0099723B"/>
    <w:rsid w:val="00997776"/>
    <w:rsid w:val="00997C26"/>
    <w:rsid w:val="009A0023"/>
    <w:rsid w:val="009A0586"/>
    <w:rsid w:val="009A070E"/>
    <w:rsid w:val="009A1AA2"/>
    <w:rsid w:val="009A2A41"/>
    <w:rsid w:val="009A3035"/>
    <w:rsid w:val="009A3B69"/>
    <w:rsid w:val="009A3BFF"/>
    <w:rsid w:val="009A410F"/>
    <w:rsid w:val="009A5162"/>
    <w:rsid w:val="009A5BE3"/>
    <w:rsid w:val="009A656D"/>
    <w:rsid w:val="009A74E1"/>
    <w:rsid w:val="009B122C"/>
    <w:rsid w:val="009B185A"/>
    <w:rsid w:val="009B2539"/>
    <w:rsid w:val="009B2DC4"/>
    <w:rsid w:val="009B3005"/>
    <w:rsid w:val="009B4A99"/>
    <w:rsid w:val="009B69A3"/>
    <w:rsid w:val="009B6E74"/>
    <w:rsid w:val="009B7791"/>
    <w:rsid w:val="009B793A"/>
    <w:rsid w:val="009C16D4"/>
    <w:rsid w:val="009C1ABC"/>
    <w:rsid w:val="009C2171"/>
    <w:rsid w:val="009C252F"/>
    <w:rsid w:val="009C255D"/>
    <w:rsid w:val="009C32B7"/>
    <w:rsid w:val="009C4CDE"/>
    <w:rsid w:val="009C6848"/>
    <w:rsid w:val="009C6FFB"/>
    <w:rsid w:val="009C7490"/>
    <w:rsid w:val="009C7E15"/>
    <w:rsid w:val="009D05A7"/>
    <w:rsid w:val="009D172E"/>
    <w:rsid w:val="009D1FC3"/>
    <w:rsid w:val="009D2247"/>
    <w:rsid w:val="009D338B"/>
    <w:rsid w:val="009D36CC"/>
    <w:rsid w:val="009D5584"/>
    <w:rsid w:val="009E002E"/>
    <w:rsid w:val="009E0220"/>
    <w:rsid w:val="009E0D66"/>
    <w:rsid w:val="009E0F58"/>
    <w:rsid w:val="009E1D18"/>
    <w:rsid w:val="009E26CA"/>
    <w:rsid w:val="009E481D"/>
    <w:rsid w:val="009E51F5"/>
    <w:rsid w:val="009E594D"/>
    <w:rsid w:val="009E597C"/>
    <w:rsid w:val="009E59A2"/>
    <w:rsid w:val="009E71ED"/>
    <w:rsid w:val="009E77A0"/>
    <w:rsid w:val="009E7A8B"/>
    <w:rsid w:val="009F034C"/>
    <w:rsid w:val="009F081B"/>
    <w:rsid w:val="009F0B83"/>
    <w:rsid w:val="009F1EED"/>
    <w:rsid w:val="009F42C4"/>
    <w:rsid w:val="009F512E"/>
    <w:rsid w:val="009F63BE"/>
    <w:rsid w:val="009F6657"/>
    <w:rsid w:val="009F68D3"/>
    <w:rsid w:val="009F7DF6"/>
    <w:rsid w:val="00A0265B"/>
    <w:rsid w:val="00A02697"/>
    <w:rsid w:val="00A026B6"/>
    <w:rsid w:val="00A02EDC"/>
    <w:rsid w:val="00A047D6"/>
    <w:rsid w:val="00A04A93"/>
    <w:rsid w:val="00A04CAA"/>
    <w:rsid w:val="00A05027"/>
    <w:rsid w:val="00A06500"/>
    <w:rsid w:val="00A07A93"/>
    <w:rsid w:val="00A10B79"/>
    <w:rsid w:val="00A1192C"/>
    <w:rsid w:val="00A11B1C"/>
    <w:rsid w:val="00A11EF6"/>
    <w:rsid w:val="00A1273D"/>
    <w:rsid w:val="00A130A7"/>
    <w:rsid w:val="00A13637"/>
    <w:rsid w:val="00A1388C"/>
    <w:rsid w:val="00A140BF"/>
    <w:rsid w:val="00A14179"/>
    <w:rsid w:val="00A15C33"/>
    <w:rsid w:val="00A16325"/>
    <w:rsid w:val="00A16383"/>
    <w:rsid w:val="00A17CCB"/>
    <w:rsid w:val="00A17FCA"/>
    <w:rsid w:val="00A201E5"/>
    <w:rsid w:val="00A22E89"/>
    <w:rsid w:val="00A23219"/>
    <w:rsid w:val="00A23E06"/>
    <w:rsid w:val="00A24419"/>
    <w:rsid w:val="00A2652B"/>
    <w:rsid w:val="00A26CE8"/>
    <w:rsid w:val="00A26E5D"/>
    <w:rsid w:val="00A30DFB"/>
    <w:rsid w:val="00A3169B"/>
    <w:rsid w:val="00A31B80"/>
    <w:rsid w:val="00A34F66"/>
    <w:rsid w:val="00A35392"/>
    <w:rsid w:val="00A35430"/>
    <w:rsid w:val="00A3583C"/>
    <w:rsid w:val="00A369BE"/>
    <w:rsid w:val="00A36D9A"/>
    <w:rsid w:val="00A37488"/>
    <w:rsid w:val="00A37609"/>
    <w:rsid w:val="00A409E8"/>
    <w:rsid w:val="00A43B3C"/>
    <w:rsid w:val="00A4426D"/>
    <w:rsid w:val="00A442D6"/>
    <w:rsid w:val="00A45FF8"/>
    <w:rsid w:val="00A4677F"/>
    <w:rsid w:val="00A46894"/>
    <w:rsid w:val="00A50968"/>
    <w:rsid w:val="00A51105"/>
    <w:rsid w:val="00A5187E"/>
    <w:rsid w:val="00A52678"/>
    <w:rsid w:val="00A52FDD"/>
    <w:rsid w:val="00A53152"/>
    <w:rsid w:val="00A541B5"/>
    <w:rsid w:val="00A55DA3"/>
    <w:rsid w:val="00A57284"/>
    <w:rsid w:val="00A57D81"/>
    <w:rsid w:val="00A57E29"/>
    <w:rsid w:val="00A601C9"/>
    <w:rsid w:val="00A60C9D"/>
    <w:rsid w:val="00A61EE5"/>
    <w:rsid w:val="00A62543"/>
    <w:rsid w:val="00A643C1"/>
    <w:rsid w:val="00A649D4"/>
    <w:rsid w:val="00A64FD8"/>
    <w:rsid w:val="00A656F6"/>
    <w:rsid w:val="00A66B86"/>
    <w:rsid w:val="00A67B48"/>
    <w:rsid w:val="00A701E9"/>
    <w:rsid w:val="00A71090"/>
    <w:rsid w:val="00A71272"/>
    <w:rsid w:val="00A714AE"/>
    <w:rsid w:val="00A73701"/>
    <w:rsid w:val="00A73C0C"/>
    <w:rsid w:val="00A7481F"/>
    <w:rsid w:val="00A755AF"/>
    <w:rsid w:val="00A7614C"/>
    <w:rsid w:val="00A775D0"/>
    <w:rsid w:val="00A77946"/>
    <w:rsid w:val="00A77C07"/>
    <w:rsid w:val="00A77D0C"/>
    <w:rsid w:val="00A77EE4"/>
    <w:rsid w:val="00A805E8"/>
    <w:rsid w:val="00A811D7"/>
    <w:rsid w:val="00A81286"/>
    <w:rsid w:val="00A8272E"/>
    <w:rsid w:val="00A82ADD"/>
    <w:rsid w:val="00A82E45"/>
    <w:rsid w:val="00A85D85"/>
    <w:rsid w:val="00A864D3"/>
    <w:rsid w:val="00A873E2"/>
    <w:rsid w:val="00A87736"/>
    <w:rsid w:val="00A9109F"/>
    <w:rsid w:val="00A9128C"/>
    <w:rsid w:val="00A923DA"/>
    <w:rsid w:val="00A9367C"/>
    <w:rsid w:val="00A95715"/>
    <w:rsid w:val="00A9627E"/>
    <w:rsid w:val="00A9682D"/>
    <w:rsid w:val="00A97154"/>
    <w:rsid w:val="00AA5AF0"/>
    <w:rsid w:val="00AA687E"/>
    <w:rsid w:val="00AA6C8B"/>
    <w:rsid w:val="00AA6EF8"/>
    <w:rsid w:val="00AB39BA"/>
    <w:rsid w:val="00AB6695"/>
    <w:rsid w:val="00AB792E"/>
    <w:rsid w:val="00AC0C31"/>
    <w:rsid w:val="00AC1A41"/>
    <w:rsid w:val="00AC33AF"/>
    <w:rsid w:val="00AC34C8"/>
    <w:rsid w:val="00AC37C0"/>
    <w:rsid w:val="00AC3C48"/>
    <w:rsid w:val="00AC3F30"/>
    <w:rsid w:val="00AC3FB4"/>
    <w:rsid w:val="00AC62BC"/>
    <w:rsid w:val="00AD333B"/>
    <w:rsid w:val="00AD4C5C"/>
    <w:rsid w:val="00AD50BF"/>
    <w:rsid w:val="00AD528C"/>
    <w:rsid w:val="00AD5739"/>
    <w:rsid w:val="00AD6014"/>
    <w:rsid w:val="00AD6325"/>
    <w:rsid w:val="00AD655B"/>
    <w:rsid w:val="00AD66DA"/>
    <w:rsid w:val="00AD6A7C"/>
    <w:rsid w:val="00AE0F1A"/>
    <w:rsid w:val="00AE1429"/>
    <w:rsid w:val="00AE2353"/>
    <w:rsid w:val="00AE2E1B"/>
    <w:rsid w:val="00AE380D"/>
    <w:rsid w:val="00AE42C3"/>
    <w:rsid w:val="00AE742B"/>
    <w:rsid w:val="00AE78D9"/>
    <w:rsid w:val="00AF0B20"/>
    <w:rsid w:val="00AF1832"/>
    <w:rsid w:val="00AF1AD4"/>
    <w:rsid w:val="00AF1C4C"/>
    <w:rsid w:val="00AF22D7"/>
    <w:rsid w:val="00AF27C4"/>
    <w:rsid w:val="00AF29C7"/>
    <w:rsid w:val="00AF3266"/>
    <w:rsid w:val="00AF33CB"/>
    <w:rsid w:val="00AF37F8"/>
    <w:rsid w:val="00AF3F32"/>
    <w:rsid w:val="00AF41CC"/>
    <w:rsid w:val="00AF4395"/>
    <w:rsid w:val="00AF48E1"/>
    <w:rsid w:val="00AF56AE"/>
    <w:rsid w:val="00AF5C0A"/>
    <w:rsid w:val="00AF61AB"/>
    <w:rsid w:val="00AF65DA"/>
    <w:rsid w:val="00AF70D0"/>
    <w:rsid w:val="00B010A1"/>
    <w:rsid w:val="00B03989"/>
    <w:rsid w:val="00B0438D"/>
    <w:rsid w:val="00B043F5"/>
    <w:rsid w:val="00B0478F"/>
    <w:rsid w:val="00B071DF"/>
    <w:rsid w:val="00B07971"/>
    <w:rsid w:val="00B07B2C"/>
    <w:rsid w:val="00B12754"/>
    <w:rsid w:val="00B12C80"/>
    <w:rsid w:val="00B13911"/>
    <w:rsid w:val="00B13F18"/>
    <w:rsid w:val="00B14DAE"/>
    <w:rsid w:val="00B151A9"/>
    <w:rsid w:val="00B15208"/>
    <w:rsid w:val="00B20620"/>
    <w:rsid w:val="00B21845"/>
    <w:rsid w:val="00B21871"/>
    <w:rsid w:val="00B21BEC"/>
    <w:rsid w:val="00B228DE"/>
    <w:rsid w:val="00B22DFD"/>
    <w:rsid w:val="00B23BF9"/>
    <w:rsid w:val="00B23C72"/>
    <w:rsid w:val="00B24548"/>
    <w:rsid w:val="00B24664"/>
    <w:rsid w:val="00B2477A"/>
    <w:rsid w:val="00B252E1"/>
    <w:rsid w:val="00B25395"/>
    <w:rsid w:val="00B25FAC"/>
    <w:rsid w:val="00B26258"/>
    <w:rsid w:val="00B268A1"/>
    <w:rsid w:val="00B2769F"/>
    <w:rsid w:val="00B30766"/>
    <w:rsid w:val="00B31A85"/>
    <w:rsid w:val="00B32213"/>
    <w:rsid w:val="00B33E16"/>
    <w:rsid w:val="00B3402D"/>
    <w:rsid w:val="00B34836"/>
    <w:rsid w:val="00B34EB0"/>
    <w:rsid w:val="00B36707"/>
    <w:rsid w:val="00B3677F"/>
    <w:rsid w:val="00B376AA"/>
    <w:rsid w:val="00B37899"/>
    <w:rsid w:val="00B37C1F"/>
    <w:rsid w:val="00B37E82"/>
    <w:rsid w:val="00B41202"/>
    <w:rsid w:val="00B41501"/>
    <w:rsid w:val="00B4288B"/>
    <w:rsid w:val="00B43E79"/>
    <w:rsid w:val="00B450E5"/>
    <w:rsid w:val="00B45CC2"/>
    <w:rsid w:val="00B460EF"/>
    <w:rsid w:val="00B4713C"/>
    <w:rsid w:val="00B47ECE"/>
    <w:rsid w:val="00B5009D"/>
    <w:rsid w:val="00B50304"/>
    <w:rsid w:val="00B52215"/>
    <w:rsid w:val="00B5262A"/>
    <w:rsid w:val="00B53497"/>
    <w:rsid w:val="00B53535"/>
    <w:rsid w:val="00B541EE"/>
    <w:rsid w:val="00B545C2"/>
    <w:rsid w:val="00B5489C"/>
    <w:rsid w:val="00B567DD"/>
    <w:rsid w:val="00B572BE"/>
    <w:rsid w:val="00B60EFB"/>
    <w:rsid w:val="00B61636"/>
    <w:rsid w:val="00B635C1"/>
    <w:rsid w:val="00B64D92"/>
    <w:rsid w:val="00B64F33"/>
    <w:rsid w:val="00B65410"/>
    <w:rsid w:val="00B6655E"/>
    <w:rsid w:val="00B670AE"/>
    <w:rsid w:val="00B67796"/>
    <w:rsid w:val="00B70618"/>
    <w:rsid w:val="00B7422C"/>
    <w:rsid w:val="00B74319"/>
    <w:rsid w:val="00B751CB"/>
    <w:rsid w:val="00B75292"/>
    <w:rsid w:val="00B75543"/>
    <w:rsid w:val="00B76293"/>
    <w:rsid w:val="00B77D19"/>
    <w:rsid w:val="00B805A0"/>
    <w:rsid w:val="00B80A47"/>
    <w:rsid w:val="00B814FA"/>
    <w:rsid w:val="00B8154D"/>
    <w:rsid w:val="00B815A8"/>
    <w:rsid w:val="00B817AE"/>
    <w:rsid w:val="00B82E1E"/>
    <w:rsid w:val="00B8368D"/>
    <w:rsid w:val="00B83881"/>
    <w:rsid w:val="00B84567"/>
    <w:rsid w:val="00B845C1"/>
    <w:rsid w:val="00B84EDA"/>
    <w:rsid w:val="00B85022"/>
    <w:rsid w:val="00B85A20"/>
    <w:rsid w:val="00B8766D"/>
    <w:rsid w:val="00B87DD7"/>
    <w:rsid w:val="00B90048"/>
    <w:rsid w:val="00B90123"/>
    <w:rsid w:val="00B90619"/>
    <w:rsid w:val="00B907CE"/>
    <w:rsid w:val="00B90E2C"/>
    <w:rsid w:val="00B92501"/>
    <w:rsid w:val="00B92821"/>
    <w:rsid w:val="00B93393"/>
    <w:rsid w:val="00B93C10"/>
    <w:rsid w:val="00B93FC6"/>
    <w:rsid w:val="00B965CB"/>
    <w:rsid w:val="00BA049C"/>
    <w:rsid w:val="00BA29E7"/>
    <w:rsid w:val="00BA443B"/>
    <w:rsid w:val="00BA4715"/>
    <w:rsid w:val="00BA49A4"/>
    <w:rsid w:val="00BA4FBB"/>
    <w:rsid w:val="00BA6115"/>
    <w:rsid w:val="00BA6A44"/>
    <w:rsid w:val="00BA70D6"/>
    <w:rsid w:val="00BA739F"/>
    <w:rsid w:val="00BB0D96"/>
    <w:rsid w:val="00BB153D"/>
    <w:rsid w:val="00BB3433"/>
    <w:rsid w:val="00BB4BD5"/>
    <w:rsid w:val="00BB4CEA"/>
    <w:rsid w:val="00BB554A"/>
    <w:rsid w:val="00BB5A3B"/>
    <w:rsid w:val="00BB6CFB"/>
    <w:rsid w:val="00BC079F"/>
    <w:rsid w:val="00BC0FF5"/>
    <w:rsid w:val="00BC10D1"/>
    <w:rsid w:val="00BC13CD"/>
    <w:rsid w:val="00BC16E0"/>
    <w:rsid w:val="00BC24AE"/>
    <w:rsid w:val="00BD0701"/>
    <w:rsid w:val="00BD172C"/>
    <w:rsid w:val="00BD29BA"/>
    <w:rsid w:val="00BD5659"/>
    <w:rsid w:val="00BD65D1"/>
    <w:rsid w:val="00BD68BB"/>
    <w:rsid w:val="00BD68BD"/>
    <w:rsid w:val="00BE0D81"/>
    <w:rsid w:val="00BE105C"/>
    <w:rsid w:val="00BE18B9"/>
    <w:rsid w:val="00BE281C"/>
    <w:rsid w:val="00BE2DEC"/>
    <w:rsid w:val="00BE30D3"/>
    <w:rsid w:val="00BE31FC"/>
    <w:rsid w:val="00BE430A"/>
    <w:rsid w:val="00BE7002"/>
    <w:rsid w:val="00BE7675"/>
    <w:rsid w:val="00BF0163"/>
    <w:rsid w:val="00BF23D8"/>
    <w:rsid w:val="00BF3374"/>
    <w:rsid w:val="00BF3FBB"/>
    <w:rsid w:val="00BF414A"/>
    <w:rsid w:val="00BF4357"/>
    <w:rsid w:val="00BF4865"/>
    <w:rsid w:val="00BF4FF2"/>
    <w:rsid w:val="00BF5001"/>
    <w:rsid w:val="00BF59B6"/>
    <w:rsid w:val="00BF6218"/>
    <w:rsid w:val="00BF6220"/>
    <w:rsid w:val="00BF657C"/>
    <w:rsid w:val="00BF73DA"/>
    <w:rsid w:val="00BF782C"/>
    <w:rsid w:val="00C02189"/>
    <w:rsid w:val="00C023F3"/>
    <w:rsid w:val="00C026AB"/>
    <w:rsid w:val="00C033DB"/>
    <w:rsid w:val="00C034EB"/>
    <w:rsid w:val="00C03DB6"/>
    <w:rsid w:val="00C04E83"/>
    <w:rsid w:val="00C057C1"/>
    <w:rsid w:val="00C10227"/>
    <w:rsid w:val="00C105F1"/>
    <w:rsid w:val="00C10F47"/>
    <w:rsid w:val="00C118BC"/>
    <w:rsid w:val="00C1482A"/>
    <w:rsid w:val="00C15348"/>
    <w:rsid w:val="00C15D0C"/>
    <w:rsid w:val="00C1663F"/>
    <w:rsid w:val="00C16A8E"/>
    <w:rsid w:val="00C16D51"/>
    <w:rsid w:val="00C205E1"/>
    <w:rsid w:val="00C210F8"/>
    <w:rsid w:val="00C2128E"/>
    <w:rsid w:val="00C22E73"/>
    <w:rsid w:val="00C23CF4"/>
    <w:rsid w:val="00C24F7F"/>
    <w:rsid w:val="00C253EC"/>
    <w:rsid w:val="00C25BD9"/>
    <w:rsid w:val="00C26AF6"/>
    <w:rsid w:val="00C26C7C"/>
    <w:rsid w:val="00C30125"/>
    <w:rsid w:val="00C306A3"/>
    <w:rsid w:val="00C30E9C"/>
    <w:rsid w:val="00C310AE"/>
    <w:rsid w:val="00C314B8"/>
    <w:rsid w:val="00C3279C"/>
    <w:rsid w:val="00C336AA"/>
    <w:rsid w:val="00C354E6"/>
    <w:rsid w:val="00C36732"/>
    <w:rsid w:val="00C36861"/>
    <w:rsid w:val="00C376D4"/>
    <w:rsid w:val="00C37945"/>
    <w:rsid w:val="00C42A5D"/>
    <w:rsid w:val="00C430FA"/>
    <w:rsid w:val="00C4341F"/>
    <w:rsid w:val="00C44565"/>
    <w:rsid w:val="00C448F5"/>
    <w:rsid w:val="00C454E1"/>
    <w:rsid w:val="00C46058"/>
    <w:rsid w:val="00C47B75"/>
    <w:rsid w:val="00C50E17"/>
    <w:rsid w:val="00C5100D"/>
    <w:rsid w:val="00C51D43"/>
    <w:rsid w:val="00C521F6"/>
    <w:rsid w:val="00C52351"/>
    <w:rsid w:val="00C53EB7"/>
    <w:rsid w:val="00C55699"/>
    <w:rsid w:val="00C55A08"/>
    <w:rsid w:val="00C5743A"/>
    <w:rsid w:val="00C57541"/>
    <w:rsid w:val="00C57A55"/>
    <w:rsid w:val="00C57E0C"/>
    <w:rsid w:val="00C57E73"/>
    <w:rsid w:val="00C57F38"/>
    <w:rsid w:val="00C6054C"/>
    <w:rsid w:val="00C60C18"/>
    <w:rsid w:val="00C6152A"/>
    <w:rsid w:val="00C616A0"/>
    <w:rsid w:val="00C619FF"/>
    <w:rsid w:val="00C625F8"/>
    <w:rsid w:val="00C62C39"/>
    <w:rsid w:val="00C62E53"/>
    <w:rsid w:val="00C6367A"/>
    <w:rsid w:val="00C64216"/>
    <w:rsid w:val="00C65C50"/>
    <w:rsid w:val="00C67471"/>
    <w:rsid w:val="00C70D3B"/>
    <w:rsid w:val="00C71EFA"/>
    <w:rsid w:val="00C71FB3"/>
    <w:rsid w:val="00C72607"/>
    <w:rsid w:val="00C72F73"/>
    <w:rsid w:val="00C73695"/>
    <w:rsid w:val="00C73F62"/>
    <w:rsid w:val="00C74D79"/>
    <w:rsid w:val="00C75985"/>
    <w:rsid w:val="00C76919"/>
    <w:rsid w:val="00C76E2D"/>
    <w:rsid w:val="00C77F88"/>
    <w:rsid w:val="00C802AA"/>
    <w:rsid w:val="00C80494"/>
    <w:rsid w:val="00C81737"/>
    <w:rsid w:val="00C82EF1"/>
    <w:rsid w:val="00C83059"/>
    <w:rsid w:val="00C838B6"/>
    <w:rsid w:val="00C83C98"/>
    <w:rsid w:val="00C84D3A"/>
    <w:rsid w:val="00C854B7"/>
    <w:rsid w:val="00C856CF"/>
    <w:rsid w:val="00C85A32"/>
    <w:rsid w:val="00C85AFB"/>
    <w:rsid w:val="00C8758A"/>
    <w:rsid w:val="00C902FA"/>
    <w:rsid w:val="00C910CE"/>
    <w:rsid w:val="00C923E8"/>
    <w:rsid w:val="00C92611"/>
    <w:rsid w:val="00C93022"/>
    <w:rsid w:val="00C94369"/>
    <w:rsid w:val="00C94AD9"/>
    <w:rsid w:val="00C94FA9"/>
    <w:rsid w:val="00C951F3"/>
    <w:rsid w:val="00C95763"/>
    <w:rsid w:val="00C95890"/>
    <w:rsid w:val="00C967EF"/>
    <w:rsid w:val="00CA0955"/>
    <w:rsid w:val="00CA20C8"/>
    <w:rsid w:val="00CA3BAA"/>
    <w:rsid w:val="00CA62E1"/>
    <w:rsid w:val="00CA74BC"/>
    <w:rsid w:val="00CB0CF5"/>
    <w:rsid w:val="00CB0E3C"/>
    <w:rsid w:val="00CB1057"/>
    <w:rsid w:val="00CB1E78"/>
    <w:rsid w:val="00CB3793"/>
    <w:rsid w:val="00CB4F5A"/>
    <w:rsid w:val="00CB5DFA"/>
    <w:rsid w:val="00CB6AF2"/>
    <w:rsid w:val="00CC137D"/>
    <w:rsid w:val="00CC143B"/>
    <w:rsid w:val="00CC15D1"/>
    <w:rsid w:val="00CC1AFD"/>
    <w:rsid w:val="00CC277D"/>
    <w:rsid w:val="00CC2A4D"/>
    <w:rsid w:val="00CC3252"/>
    <w:rsid w:val="00CC3A56"/>
    <w:rsid w:val="00CC3C35"/>
    <w:rsid w:val="00CC3EB8"/>
    <w:rsid w:val="00CC4FB5"/>
    <w:rsid w:val="00CC5790"/>
    <w:rsid w:val="00CC5FC7"/>
    <w:rsid w:val="00CC609C"/>
    <w:rsid w:val="00CC63DE"/>
    <w:rsid w:val="00CC6745"/>
    <w:rsid w:val="00CC71AC"/>
    <w:rsid w:val="00CD0816"/>
    <w:rsid w:val="00CD1021"/>
    <w:rsid w:val="00CD32C8"/>
    <w:rsid w:val="00CD38F4"/>
    <w:rsid w:val="00CD3D78"/>
    <w:rsid w:val="00CD5203"/>
    <w:rsid w:val="00CD5A46"/>
    <w:rsid w:val="00CD6501"/>
    <w:rsid w:val="00CD6AA8"/>
    <w:rsid w:val="00CD72DB"/>
    <w:rsid w:val="00CD73FC"/>
    <w:rsid w:val="00CE0CDC"/>
    <w:rsid w:val="00CE1179"/>
    <w:rsid w:val="00CE12A0"/>
    <w:rsid w:val="00CE2D94"/>
    <w:rsid w:val="00CE3FDC"/>
    <w:rsid w:val="00CE6F98"/>
    <w:rsid w:val="00CE7F0F"/>
    <w:rsid w:val="00CF092E"/>
    <w:rsid w:val="00CF21E5"/>
    <w:rsid w:val="00CF26A6"/>
    <w:rsid w:val="00CF27DC"/>
    <w:rsid w:val="00CF2AA3"/>
    <w:rsid w:val="00CF2E8C"/>
    <w:rsid w:val="00CF39E2"/>
    <w:rsid w:val="00CF653E"/>
    <w:rsid w:val="00CF6F4F"/>
    <w:rsid w:val="00CF7664"/>
    <w:rsid w:val="00CF7A62"/>
    <w:rsid w:val="00CF7D3E"/>
    <w:rsid w:val="00D0033B"/>
    <w:rsid w:val="00D01A0C"/>
    <w:rsid w:val="00D023B5"/>
    <w:rsid w:val="00D0336F"/>
    <w:rsid w:val="00D04867"/>
    <w:rsid w:val="00D05BE7"/>
    <w:rsid w:val="00D0701D"/>
    <w:rsid w:val="00D12019"/>
    <w:rsid w:val="00D12B44"/>
    <w:rsid w:val="00D12B52"/>
    <w:rsid w:val="00D13DE8"/>
    <w:rsid w:val="00D15D17"/>
    <w:rsid w:val="00D16C83"/>
    <w:rsid w:val="00D16D16"/>
    <w:rsid w:val="00D170C5"/>
    <w:rsid w:val="00D17896"/>
    <w:rsid w:val="00D20AA2"/>
    <w:rsid w:val="00D21C6C"/>
    <w:rsid w:val="00D21CF3"/>
    <w:rsid w:val="00D22D25"/>
    <w:rsid w:val="00D241E8"/>
    <w:rsid w:val="00D24FCF"/>
    <w:rsid w:val="00D271BC"/>
    <w:rsid w:val="00D30346"/>
    <w:rsid w:val="00D30DBE"/>
    <w:rsid w:val="00D3203B"/>
    <w:rsid w:val="00D32406"/>
    <w:rsid w:val="00D33825"/>
    <w:rsid w:val="00D34B16"/>
    <w:rsid w:val="00D35F4F"/>
    <w:rsid w:val="00D37766"/>
    <w:rsid w:val="00D40A09"/>
    <w:rsid w:val="00D42B8D"/>
    <w:rsid w:val="00D4438E"/>
    <w:rsid w:val="00D44D28"/>
    <w:rsid w:val="00D455F5"/>
    <w:rsid w:val="00D45C03"/>
    <w:rsid w:val="00D45F1D"/>
    <w:rsid w:val="00D46CC7"/>
    <w:rsid w:val="00D46F6C"/>
    <w:rsid w:val="00D50F7E"/>
    <w:rsid w:val="00D51BC9"/>
    <w:rsid w:val="00D523A4"/>
    <w:rsid w:val="00D5282A"/>
    <w:rsid w:val="00D52C19"/>
    <w:rsid w:val="00D53C4A"/>
    <w:rsid w:val="00D54AE8"/>
    <w:rsid w:val="00D54B92"/>
    <w:rsid w:val="00D55616"/>
    <w:rsid w:val="00D56853"/>
    <w:rsid w:val="00D5685F"/>
    <w:rsid w:val="00D56DC8"/>
    <w:rsid w:val="00D577DC"/>
    <w:rsid w:val="00D57A60"/>
    <w:rsid w:val="00D609B0"/>
    <w:rsid w:val="00D63126"/>
    <w:rsid w:val="00D6352E"/>
    <w:rsid w:val="00D63FEB"/>
    <w:rsid w:val="00D640AF"/>
    <w:rsid w:val="00D64482"/>
    <w:rsid w:val="00D64FBE"/>
    <w:rsid w:val="00D65132"/>
    <w:rsid w:val="00D65EB7"/>
    <w:rsid w:val="00D65FE0"/>
    <w:rsid w:val="00D663CC"/>
    <w:rsid w:val="00D66F00"/>
    <w:rsid w:val="00D66F1F"/>
    <w:rsid w:val="00D67105"/>
    <w:rsid w:val="00D673AC"/>
    <w:rsid w:val="00D67DD6"/>
    <w:rsid w:val="00D707EF"/>
    <w:rsid w:val="00D70CCE"/>
    <w:rsid w:val="00D713CD"/>
    <w:rsid w:val="00D71607"/>
    <w:rsid w:val="00D7177A"/>
    <w:rsid w:val="00D719D0"/>
    <w:rsid w:val="00D71FC6"/>
    <w:rsid w:val="00D72B57"/>
    <w:rsid w:val="00D72BF7"/>
    <w:rsid w:val="00D72E5F"/>
    <w:rsid w:val="00D763B1"/>
    <w:rsid w:val="00D8060F"/>
    <w:rsid w:val="00D80CB8"/>
    <w:rsid w:val="00D821A1"/>
    <w:rsid w:val="00D82587"/>
    <w:rsid w:val="00D82722"/>
    <w:rsid w:val="00D834D4"/>
    <w:rsid w:val="00D835D3"/>
    <w:rsid w:val="00D85051"/>
    <w:rsid w:val="00D85E49"/>
    <w:rsid w:val="00D86B10"/>
    <w:rsid w:val="00D86D8C"/>
    <w:rsid w:val="00D9032B"/>
    <w:rsid w:val="00D90B8F"/>
    <w:rsid w:val="00D92470"/>
    <w:rsid w:val="00D939A2"/>
    <w:rsid w:val="00D93CA2"/>
    <w:rsid w:val="00D968A2"/>
    <w:rsid w:val="00D973A3"/>
    <w:rsid w:val="00D97635"/>
    <w:rsid w:val="00DA1686"/>
    <w:rsid w:val="00DA1A53"/>
    <w:rsid w:val="00DA4C27"/>
    <w:rsid w:val="00DA539E"/>
    <w:rsid w:val="00DA57C4"/>
    <w:rsid w:val="00DA60B0"/>
    <w:rsid w:val="00DA60D1"/>
    <w:rsid w:val="00DA6E17"/>
    <w:rsid w:val="00DA6FCB"/>
    <w:rsid w:val="00DA7136"/>
    <w:rsid w:val="00DB10BB"/>
    <w:rsid w:val="00DB1372"/>
    <w:rsid w:val="00DB1D1B"/>
    <w:rsid w:val="00DB3439"/>
    <w:rsid w:val="00DB4056"/>
    <w:rsid w:val="00DB42DC"/>
    <w:rsid w:val="00DB4484"/>
    <w:rsid w:val="00DB54B5"/>
    <w:rsid w:val="00DB5A5B"/>
    <w:rsid w:val="00DB6E24"/>
    <w:rsid w:val="00DB7509"/>
    <w:rsid w:val="00DB7519"/>
    <w:rsid w:val="00DC19CF"/>
    <w:rsid w:val="00DC23F4"/>
    <w:rsid w:val="00DC2536"/>
    <w:rsid w:val="00DD078F"/>
    <w:rsid w:val="00DD126F"/>
    <w:rsid w:val="00DD17F5"/>
    <w:rsid w:val="00DD2996"/>
    <w:rsid w:val="00DD2E47"/>
    <w:rsid w:val="00DD4DAC"/>
    <w:rsid w:val="00DD501C"/>
    <w:rsid w:val="00DD5C6F"/>
    <w:rsid w:val="00DD7E93"/>
    <w:rsid w:val="00DE03B7"/>
    <w:rsid w:val="00DE09E0"/>
    <w:rsid w:val="00DE1493"/>
    <w:rsid w:val="00DE15FA"/>
    <w:rsid w:val="00DE2663"/>
    <w:rsid w:val="00DE285D"/>
    <w:rsid w:val="00DE2FF9"/>
    <w:rsid w:val="00DE38B7"/>
    <w:rsid w:val="00DE44B9"/>
    <w:rsid w:val="00DE73E1"/>
    <w:rsid w:val="00DF0A84"/>
    <w:rsid w:val="00DF15F7"/>
    <w:rsid w:val="00DF1A20"/>
    <w:rsid w:val="00DF27AE"/>
    <w:rsid w:val="00DF28AD"/>
    <w:rsid w:val="00DF4AE8"/>
    <w:rsid w:val="00DF4D7D"/>
    <w:rsid w:val="00DF55B1"/>
    <w:rsid w:val="00DF60E6"/>
    <w:rsid w:val="00DF62DF"/>
    <w:rsid w:val="00DF6E43"/>
    <w:rsid w:val="00DF76CB"/>
    <w:rsid w:val="00E0095B"/>
    <w:rsid w:val="00E00B33"/>
    <w:rsid w:val="00E01352"/>
    <w:rsid w:val="00E01642"/>
    <w:rsid w:val="00E020FF"/>
    <w:rsid w:val="00E026C1"/>
    <w:rsid w:val="00E04400"/>
    <w:rsid w:val="00E055B6"/>
    <w:rsid w:val="00E05F76"/>
    <w:rsid w:val="00E0667C"/>
    <w:rsid w:val="00E07D3B"/>
    <w:rsid w:val="00E07E9C"/>
    <w:rsid w:val="00E107A7"/>
    <w:rsid w:val="00E11365"/>
    <w:rsid w:val="00E11E92"/>
    <w:rsid w:val="00E12A95"/>
    <w:rsid w:val="00E12AE4"/>
    <w:rsid w:val="00E12BE1"/>
    <w:rsid w:val="00E14BEE"/>
    <w:rsid w:val="00E14E66"/>
    <w:rsid w:val="00E153F9"/>
    <w:rsid w:val="00E15A65"/>
    <w:rsid w:val="00E162E9"/>
    <w:rsid w:val="00E177F4"/>
    <w:rsid w:val="00E206E6"/>
    <w:rsid w:val="00E20ED6"/>
    <w:rsid w:val="00E22033"/>
    <w:rsid w:val="00E23F1A"/>
    <w:rsid w:val="00E2727D"/>
    <w:rsid w:val="00E32D93"/>
    <w:rsid w:val="00E34DA8"/>
    <w:rsid w:val="00E356D0"/>
    <w:rsid w:val="00E35B4E"/>
    <w:rsid w:val="00E36444"/>
    <w:rsid w:val="00E36AEF"/>
    <w:rsid w:val="00E372EE"/>
    <w:rsid w:val="00E37F3B"/>
    <w:rsid w:val="00E4163D"/>
    <w:rsid w:val="00E43669"/>
    <w:rsid w:val="00E442DE"/>
    <w:rsid w:val="00E45A84"/>
    <w:rsid w:val="00E46217"/>
    <w:rsid w:val="00E462C6"/>
    <w:rsid w:val="00E470E0"/>
    <w:rsid w:val="00E47623"/>
    <w:rsid w:val="00E47F46"/>
    <w:rsid w:val="00E47F76"/>
    <w:rsid w:val="00E52E40"/>
    <w:rsid w:val="00E5338E"/>
    <w:rsid w:val="00E547D7"/>
    <w:rsid w:val="00E54BF9"/>
    <w:rsid w:val="00E54DBF"/>
    <w:rsid w:val="00E57E46"/>
    <w:rsid w:val="00E60BE4"/>
    <w:rsid w:val="00E61461"/>
    <w:rsid w:val="00E6178E"/>
    <w:rsid w:val="00E623A4"/>
    <w:rsid w:val="00E63328"/>
    <w:rsid w:val="00E635B0"/>
    <w:rsid w:val="00E63B39"/>
    <w:rsid w:val="00E6470A"/>
    <w:rsid w:val="00E657FB"/>
    <w:rsid w:val="00E6597E"/>
    <w:rsid w:val="00E70A1A"/>
    <w:rsid w:val="00E71F5F"/>
    <w:rsid w:val="00E72F17"/>
    <w:rsid w:val="00E7334D"/>
    <w:rsid w:val="00E7418A"/>
    <w:rsid w:val="00E7446E"/>
    <w:rsid w:val="00E74723"/>
    <w:rsid w:val="00E76435"/>
    <w:rsid w:val="00E7730C"/>
    <w:rsid w:val="00E77641"/>
    <w:rsid w:val="00E8011F"/>
    <w:rsid w:val="00E80F8D"/>
    <w:rsid w:val="00E8298C"/>
    <w:rsid w:val="00E83A3B"/>
    <w:rsid w:val="00E84149"/>
    <w:rsid w:val="00E848EC"/>
    <w:rsid w:val="00E85357"/>
    <w:rsid w:val="00E85961"/>
    <w:rsid w:val="00E87363"/>
    <w:rsid w:val="00E90D77"/>
    <w:rsid w:val="00E90FEB"/>
    <w:rsid w:val="00E91654"/>
    <w:rsid w:val="00E93F13"/>
    <w:rsid w:val="00E941E2"/>
    <w:rsid w:val="00E94F9E"/>
    <w:rsid w:val="00E969E3"/>
    <w:rsid w:val="00E97AF3"/>
    <w:rsid w:val="00EA1F9E"/>
    <w:rsid w:val="00EA28EF"/>
    <w:rsid w:val="00EA2C55"/>
    <w:rsid w:val="00EA3196"/>
    <w:rsid w:val="00EA31AD"/>
    <w:rsid w:val="00EA33F5"/>
    <w:rsid w:val="00EA42D7"/>
    <w:rsid w:val="00EA4758"/>
    <w:rsid w:val="00EA63D1"/>
    <w:rsid w:val="00EA6AC5"/>
    <w:rsid w:val="00EA6AD0"/>
    <w:rsid w:val="00EA6E5F"/>
    <w:rsid w:val="00EA7530"/>
    <w:rsid w:val="00EA7BC5"/>
    <w:rsid w:val="00EB11EC"/>
    <w:rsid w:val="00EB1586"/>
    <w:rsid w:val="00EB16CE"/>
    <w:rsid w:val="00EB2709"/>
    <w:rsid w:val="00EB2BFE"/>
    <w:rsid w:val="00EB2DDC"/>
    <w:rsid w:val="00EB3513"/>
    <w:rsid w:val="00EB4478"/>
    <w:rsid w:val="00EB5102"/>
    <w:rsid w:val="00EB6654"/>
    <w:rsid w:val="00EB7130"/>
    <w:rsid w:val="00EC023D"/>
    <w:rsid w:val="00EC183B"/>
    <w:rsid w:val="00EC2E69"/>
    <w:rsid w:val="00EC56F4"/>
    <w:rsid w:val="00EC5A91"/>
    <w:rsid w:val="00EC6BBA"/>
    <w:rsid w:val="00EC6C74"/>
    <w:rsid w:val="00ED129E"/>
    <w:rsid w:val="00ED3001"/>
    <w:rsid w:val="00ED4862"/>
    <w:rsid w:val="00ED58D8"/>
    <w:rsid w:val="00ED5CA1"/>
    <w:rsid w:val="00ED65AA"/>
    <w:rsid w:val="00ED67CB"/>
    <w:rsid w:val="00ED7F2E"/>
    <w:rsid w:val="00EE185E"/>
    <w:rsid w:val="00EE1B75"/>
    <w:rsid w:val="00EE2957"/>
    <w:rsid w:val="00EE4440"/>
    <w:rsid w:val="00EE5FAB"/>
    <w:rsid w:val="00EE6E49"/>
    <w:rsid w:val="00EE733F"/>
    <w:rsid w:val="00EE7F35"/>
    <w:rsid w:val="00EF0458"/>
    <w:rsid w:val="00EF0817"/>
    <w:rsid w:val="00EF08AD"/>
    <w:rsid w:val="00EF23E1"/>
    <w:rsid w:val="00EF2AB6"/>
    <w:rsid w:val="00EF2C56"/>
    <w:rsid w:val="00EF3EDD"/>
    <w:rsid w:val="00EF4E77"/>
    <w:rsid w:val="00EF52D0"/>
    <w:rsid w:val="00EF5828"/>
    <w:rsid w:val="00EF5F4B"/>
    <w:rsid w:val="00EF7D66"/>
    <w:rsid w:val="00F0010C"/>
    <w:rsid w:val="00F00CE5"/>
    <w:rsid w:val="00F0104A"/>
    <w:rsid w:val="00F02F69"/>
    <w:rsid w:val="00F036E0"/>
    <w:rsid w:val="00F04CAE"/>
    <w:rsid w:val="00F053E8"/>
    <w:rsid w:val="00F05C5C"/>
    <w:rsid w:val="00F05DA0"/>
    <w:rsid w:val="00F105C4"/>
    <w:rsid w:val="00F109DA"/>
    <w:rsid w:val="00F11AF1"/>
    <w:rsid w:val="00F12A79"/>
    <w:rsid w:val="00F13566"/>
    <w:rsid w:val="00F13DB7"/>
    <w:rsid w:val="00F13FB6"/>
    <w:rsid w:val="00F142C5"/>
    <w:rsid w:val="00F145FC"/>
    <w:rsid w:val="00F14A07"/>
    <w:rsid w:val="00F15003"/>
    <w:rsid w:val="00F16405"/>
    <w:rsid w:val="00F16843"/>
    <w:rsid w:val="00F1699A"/>
    <w:rsid w:val="00F16A29"/>
    <w:rsid w:val="00F17DDC"/>
    <w:rsid w:val="00F2017A"/>
    <w:rsid w:val="00F2118E"/>
    <w:rsid w:val="00F229A8"/>
    <w:rsid w:val="00F233EC"/>
    <w:rsid w:val="00F2355B"/>
    <w:rsid w:val="00F274FB"/>
    <w:rsid w:val="00F309E6"/>
    <w:rsid w:val="00F310A9"/>
    <w:rsid w:val="00F311BC"/>
    <w:rsid w:val="00F3165F"/>
    <w:rsid w:val="00F31D85"/>
    <w:rsid w:val="00F325FB"/>
    <w:rsid w:val="00F331D4"/>
    <w:rsid w:val="00F3464C"/>
    <w:rsid w:val="00F34E4D"/>
    <w:rsid w:val="00F3556C"/>
    <w:rsid w:val="00F362E8"/>
    <w:rsid w:val="00F36E0F"/>
    <w:rsid w:val="00F40637"/>
    <w:rsid w:val="00F419AF"/>
    <w:rsid w:val="00F41A80"/>
    <w:rsid w:val="00F41FB9"/>
    <w:rsid w:val="00F4236B"/>
    <w:rsid w:val="00F43067"/>
    <w:rsid w:val="00F4341A"/>
    <w:rsid w:val="00F4347F"/>
    <w:rsid w:val="00F4407D"/>
    <w:rsid w:val="00F458BE"/>
    <w:rsid w:val="00F459C5"/>
    <w:rsid w:val="00F46307"/>
    <w:rsid w:val="00F46EAD"/>
    <w:rsid w:val="00F47A55"/>
    <w:rsid w:val="00F47DB7"/>
    <w:rsid w:val="00F504DC"/>
    <w:rsid w:val="00F50C27"/>
    <w:rsid w:val="00F516FE"/>
    <w:rsid w:val="00F522BF"/>
    <w:rsid w:val="00F53BBC"/>
    <w:rsid w:val="00F53D6F"/>
    <w:rsid w:val="00F54295"/>
    <w:rsid w:val="00F543AD"/>
    <w:rsid w:val="00F54ACB"/>
    <w:rsid w:val="00F554D3"/>
    <w:rsid w:val="00F55B72"/>
    <w:rsid w:val="00F57359"/>
    <w:rsid w:val="00F6010A"/>
    <w:rsid w:val="00F60AA0"/>
    <w:rsid w:val="00F60F3D"/>
    <w:rsid w:val="00F63287"/>
    <w:rsid w:val="00F63569"/>
    <w:rsid w:val="00F637D7"/>
    <w:rsid w:val="00F64B41"/>
    <w:rsid w:val="00F64D86"/>
    <w:rsid w:val="00F656EF"/>
    <w:rsid w:val="00F705A5"/>
    <w:rsid w:val="00F72267"/>
    <w:rsid w:val="00F7301B"/>
    <w:rsid w:val="00F741FA"/>
    <w:rsid w:val="00F74A82"/>
    <w:rsid w:val="00F74BF3"/>
    <w:rsid w:val="00F75626"/>
    <w:rsid w:val="00F75D5A"/>
    <w:rsid w:val="00F763F0"/>
    <w:rsid w:val="00F82162"/>
    <w:rsid w:val="00F827EC"/>
    <w:rsid w:val="00F83075"/>
    <w:rsid w:val="00F83DB2"/>
    <w:rsid w:val="00F84DBF"/>
    <w:rsid w:val="00F84E9A"/>
    <w:rsid w:val="00F86029"/>
    <w:rsid w:val="00F907CD"/>
    <w:rsid w:val="00F9081A"/>
    <w:rsid w:val="00F909B4"/>
    <w:rsid w:val="00F915A6"/>
    <w:rsid w:val="00F92C51"/>
    <w:rsid w:val="00F9308D"/>
    <w:rsid w:val="00F9541C"/>
    <w:rsid w:val="00F958F3"/>
    <w:rsid w:val="00F95C0C"/>
    <w:rsid w:val="00F95C5B"/>
    <w:rsid w:val="00F96AE6"/>
    <w:rsid w:val="00F97038"/>
    <w:rsid w:val="00FA0429"/>
    <w:rsid w:val="00FA206E"/>
    <w:rsid w:val="00FA4C12"/>
    <w:rsid w:val="00FA69F4"/>
    <w:rsid w:val="00FA6BDE"/>
    <w:rsid w:val="00FA7342"/>
    <w:rsid w:val="00FA7516"/>
    <w:rsid w:val="00FA788C"/>
    <w:rsid w:val="00FA796C"/>
    <w:rsid w:val="00FB0C41"/>
    <w:rsid w:val="00FB3DBE"/>
    <w:rsid w:val="00FB6647"/>
    <w:rsid w:val="00FB7F1F"/>
    <w:rsid w:val="00FC26A3"/>
    <w:rsid w:val="00FC3C92"/>
    <w:rsid w:val="00FC59C6"/>
    <w:rsid w:val="00FD0F9F"/>
    <w:rsid w:val="00FD1A07"/>
    <w:rsid w:val="00FD1C37"/>
    <w:rsid w:val="00FD300A"/>
    <w:rsid w:val="00FD37E4"/>
    <w:rsid w:val="00FD3833"/>
    <w:rsid w:val="00FD43B2"/>
    <w:rsid w:val="00FD4E13"/>
    <w:rsid w:val="00FD5B74"/>
    <w:rsid w:val="00FD5C14"/>
    <w:rsid w:val="00FD7E87"/>
    <w:rsid w:val="00FE0967"/>
    <w:rsid w:val="00FE1529"/>
    <w:rsid w:val="00FE2017"/>
    <w:rsid w:val="00FE22FA"/>
    <w:rsid w:val="00FE25F5"/>
    <w:rsid w:val="00FE2754"/>
    <w:rsid w:val="00FE27B8"/>
    <w:rsid w:val="00FE2957"/>
    <w:rsid w:val="00FE42B2"/>
    <w:rsid w:val="00FE5294"/>
    <w:rsid w:val="00FE7BF1"/>
    <w:rsid w:val="00FF0E98"/>
    <w:rsid w:val="00FF2507"/>
    <w:rsid w:val="00FF3DEB"/>
    <w:rsid w:val="00FF3FE6"/>
    <w:rsid w:val="00FF48F3"/>
    <w:rsid w:val="00FF5823"/>
    <w:rsid w:val="00FF6AA9"/>
    <w:rsid w:val="00FF7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470763-7957-4FD8-835D-90769D93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C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4FBE"/>
  </w:style>
  <w:style w:type="paragraph" w:styleId="Footer">
    <w:name w:val="footer"/>
    <w:basedOn w:val="Normal"/>
    <w:link w:val="FooterChar"/>
    <w:uiPriority w:val="99"/>
    <w:unhideWhenUsed/>
    <w:rsid w:val="00D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BE"/>
  </w:style>
  <w:style w:type="character" w:customStyle="1" w:styleId="Heading1Char">
    <w:name w:val="Heading 1 Char"/>
    <w:basedOn w:val="DefaultParagraphFont"/>
    <w:link w:val="Heading1"/>
    <w:uiPriority w:val="9"/>
    <w:rsid w:val="00993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Subtitle"/>
    <w:link w:val="TitleChar"/>
    <w:qFormat/>
    <w:rsid w:val="00440F32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440F32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440F32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440F32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440F32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440F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40F32"/>
  </w:style>
  <w:style w:type="paragraph" w:styleId="BalloonText">
    <w:name w:val="Balloon Text"/>
    <w:basedOn w:val="Normal"/>
    <w:link w:val="BalloonTextChar"/>
    <w:uiPriority w:val="99"/>
    <w:semiHidden/>
    <w:unhideWhenUsed/>
    <w:rsid w:val="0044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F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F5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8C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B05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42F76"/>
    <w:rPr>
      <w:color w:val="808080"/>
    </w:rPr>
  </w:style>
  <w:style w:type="paragraph" w:styleId="NoSpacing">
    <w:name w:val="No Spacing"/>
    <w:uiPriority w:val="1"/>
    <w:qFormat/>
    <w:rsid w:val="00621497"/>
    <w:pPr>
      <w:spacing w:after="0" w:line="240" w:lineRule="auto"/>
    </w:pPr>
  </w:style>
  <w:style w:type="paragraph" w:customStyle="1" w:styleId="Default">
    <w:name w:val="Default"/>
    <w:rsid w:val="006B1119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D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1D85"/>
    <w:rPr>
      <w:rFonts w:ascii="Courier New" w:eastAsia="Times New Roman" w:hAnsi="Courier New" w:cs="Courier New"/>
      <w:sz w:val="20"/>
      <w:szCs w:val="20"/>
    </w:rPr>
  </w:style>
  <w:style w:type="character" w:customStyle="1" w:styleId="ExpBodyCopy">
    <w:name w:val="Exp Body Copy"/>
    <w:basedOn w:val="DefaultParagraphFont"/>
    <w:rsid w:val="00326F7C"/>
    <w:rPr>
      <w:rFonts w:ascii="Helvetica" w:hAnsi="Helvetica"/>
      <w:noProof w:val="0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C66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8D6E6C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8D6E6C"/>
    <w:rPr>
      <w:rFonts w:ascii="Courier New" w:eastAsia="Times New Roman" w:hAnsi="Courier New" w:cs="Courier New"/>
      <w:sz w:val="1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24B"/>
    <w:rPr>
      <w:color w:val="0000FF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6C077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3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6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8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TC%20Fall%202012\ITC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6BE05-B7C2-4D1D-817B-E6A4A0EC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ITC Template 2.dotx</Template>
  <TotalTime>4</TotalTime>
  <Pages>17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</dc:creator>
  <cp:lastModifiedBy>mtalha arif</cp:lastModifiedBy>
  <cp:revision>11</cp:revision>
  <dcterms:created xsi:type="dcterms:W3CDTF">2019-11-28T05:50:00Z</dcterms:created>
  <dcterms:modified xsi:type="dcterms:W3CDTF">2019-12-30T17:07:00Z</dcterms:modified>
</cp:coreProperties>
</file>