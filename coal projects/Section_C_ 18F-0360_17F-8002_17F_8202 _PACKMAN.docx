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32" w:rsidRPr="00C30523" w:rsidRDefault="00440F32" w:rsidP="00440F32">
      <w:pPr>
        <w:jc w:val="center"/>
        <w:rPr>
          <w:b/>
        </w:rPr>
      </w:pPr>
      <w:r w:rsidRPr="00C30523">
        <w:rPr>
          <w:b/>
        </w:rPr>
        <w:t>National University of Computer and Emerging Sciences</w:t>
      </w: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  <w:r>
        <w:rPr>
          <w:noProof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</w:p>
    <w:p w:rsidR="00440F32" w:rsidRDefault="00440F32" w:rsidP="00440F32">
      <w:pPr>
        <w:jc w:val="center"/>
      </w:pPr>
    </w:p>
    <w:p w:rsidR="00440F32" w:rsidRDefault="00A70E35" w:rsidP="00ED7B0C">
      <w:pPr>
        <w:pStyle w:val="Title"/>
        <w:jc w:val="left"/>
      </w:pPr>
      <w:r>
        <w:tab/>
      </w:r>
      <w:r>
        <w:tab/>
        <w:t xml:space="preserve"> Packman </w:t>
      </w:r>
      <w:proofErr w:type="gramStart"/>
      <w:r>
        <w:t xml:space="preserve">Game </w:t>
      </w:r>
      <w:r w:rsidR="00ED7B0C">
        <w:t xml:space="preserve"> for</w:t>
      </w:r>
      <w:proofErr w:type="gramEnd"/>
      <w:r w:rsidR="00ED7B0C">
        <w:t xml:space="preserve"> semester project </w:t>
      </w:r>
    </w:p>
    <w:p w:rsidR="00440F32" w:rsidRDefault="00440F32" w:rsidP="00440F32">
      <w:pPr>
        <w:pStyle w:val="Subtitle"/>
      </w:pPr>
      <w:r>
        <w:t>for</w:t>
      </w:r>
    </w:p>
    <w:p w:rsidR="00440F32" w:rsidRDefault="0082446A" w:rsidP="00440F32">
      <w:pPr>
        <w:pStyle w:val="Subtitle"/>
      </w:pPr>
      <w:r>
        <w:t xml:space="preserve">Computer </w:t>
      </w:r>
      <w:r w:rsidR="000F4E44">
        <w:t>Organization and Assembly Language</w:t>
      </w:r>
    </w:p>
    <w:p w:rsidR="00440F32" w:rsidRDefault="00440F32" w:rsidP="00440F32">
      <w:pPr>
        <w:jc w:val="center"/>
      </w:pPr>
    </w:p>
    <w:tbl>
      <w:tblPr>
        <w:tblW w:w="6714" w:type="dxa"/>
        <w:tblInd w:w="185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41"/>
        <w:gridCol w:w="3773"/>
      </w:tblGrid>
      <w:tr w:rsidR="00C94AD9" w:rsidTr="00A77946">
        <w:trPr>
          <w:trHeight w:val="302"/>
        </w:trPr>
        <w:tc>
          <w:tcPr>
            <w:tcW w:w="2941" w:type="dxa"/>
            <w:shd w:val="clear" w:color="auto" w:fill="auto"/>
          </w:tcPr>
          <w:p w:rsidR="00440F32" w:rsidRDefault="00440F32" w:rsidP="00C94AD9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773" w:type="dxa"/>
            <w:shd w:val="clear" w:color="auto" w:fill="auto"/>
          </w:tcPr>
          <w:p w:rsidR="00440F32" w:rsidRDefault="00564459" w:rsidP="00A23219">
            <w:pPr>
              <w:pStyle w:val="TableContents"/>
              <w:snapToGrid w:val="0"/>
            </w:pPr>
            <w:proofErr w:type="spellStart"/>
            <w:r>
              <w:t>Uzair</w:t>
            </w:r>
            <w:proofErr w:type="spellEnd"/>
            <w:r>
              <w:t xml:space="preserve"> Tahir</w:t>
            </w:r>
          </w:p>
        </w:tc>
      </w:tr>
      <w:tr w:rsidR="00C94AD9" w:rsidTr="00A77946">
        <w:trPr>
          <w:trHeight w:val="302"/>
        </w:trPr>
        <w:tc>
          <w:tcPr>
            <w:tcW w:w="2941" w:type="dxa"/>
            <w:shd w:val="clear" w:color="auto" w:fill="auto"/>
          </w:tcPr>
          <w:p w:rsidR="00440F32" w:rsidRDefault="00440F32" w:rsidP="00C94AD9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773" w:type="dxa"/>
            <w:shd w:val="clear" w:color="auto" w:fill="auto"/>
          </w:tcPr>
          <w:p w:rsidR="00440F32" w:rsidRDefault="00A77946" w:rsidP="00C94AD9">
            <w:pPr>
              <w:pStyle w:val="TableContents"/>
              <w:snapToGrid w:val="0"/>
            </w:pPr>
            <w:r>
              <w:t>Fall</w:t>
            </w:r>
            <w:r w:rsidR="0082446A">
              <w:t xml:space="preserve"> 201</w:t>
            </w:r>
            <w:r w:rsidR="00B27AE4">
              <w:t>9</w:t>
            </w:r>
          </w:p>
        </w:tc>
      </w:tr>
    </w:tbl>
    <w:p w:rsidR="00ED7B0C" w:rsidRPr="000001FF" w:rsidRDefault="00ED7B0C" w:rsidP="00ED7B0C">
      <w:pPr>
        <w:ind w:left="1440" w:firstLine="720"/>
        <w:rPr>
          <w:b/>
        </w:rPr>
      </w:pPr>
      <w:r w:rsidRPr="000001FF">
        <w:rPr>
          <w:b/>
        </w:rPr>
        <w:t>Department of Computer Science</w:t>
      </w:r>
    </w:p>
    <w:p w:rsidR="00ED7B0C" w:rsidRDefault="00ED7B0C" w:rsidP="00ED7B0C">
      <w:pPr>
        <w:ind w:left="2160" w:firstLine="720"/>
        <w:rPr>
          <w:b/>
          <w:sz w:val="28"/>
        </w:rPr>
      </w:pPr>
      <w:r w:rsidRPr="00ED7B0C">
        <w:rPr>
          <w:b/>
          <w:sz w:val="28"/>
        </w:rPr>
        <w:t xml:space="preserve">Group Members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B0C" w:rsidTr="00ED7B0C"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 </w:t>
            </w:r>
          </w:p>
        </w:tc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ROLL NUM</w:t>
            </w:r>
          </w:p>
        </w:tc>
      </w:tr>
      <w:tr w:rsidR="00ED7B0C" w:rsidTr="00ED7B0C"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Mohsin</w:t>
            </w:r>
            <w:proofErr w:type="spellEnd"/>
            <w:r>
              <w:rPr>
                <w:b/>
                <w:sz w:val="28"/>
              </w:rPr>
              <w:t xml:space="preserve"> Hassan </w:t>
            </w:r>
          </w:p>
        </w:tc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18F-0360</w:t>
            </w:r>
          </w:p>
        </w:tc>
      </w:tr>
      <w:tr w:rsidR="00ED7B0C" w:rsidTr="00ED7B0C"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Afaq</w:t>
            </w:r>
            <w:proofErr w:type="spellEnd"/>
            <w:r>
              <w:rPr>
                <w:b/>
                <w:sz w:val="28"/>
              </w:rPr>
              <w:t xml:space="preserve"> Tahir</w:t>
            </w:r>
          </w:p>
        </w:tc>
        <w:tc>
          <w:tcPr>
            <w:tcW w:w="4675" w:type="dxa"/>
          </w:tcPr>
          <w:p w:rsidR="00ED7B0C" w:rsidRDefault="008D3A3B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 w:rsidR="00ED7B0C">
              <w:rPr>
                <w:b/>
                <w:sz w:val="28"/>
              </w:rPr>
              <w:t>F-8002</w:t>
            </w:r>
          </w:p>
        </w:tc>
      </w:tr>
      <w:tr w:rsidR="00ED7B0C" w:rsidTr="00ED7B0C">
        <w:tc>
          <w:tcPr>
            <w:tcW w:w="4675" w:type="dxa"/>
          </w:tcPr>
          <w:p w:rsidR="00ED7B0C" w:rsidRDefault="00ED7B0C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Usman Afzal</w:t>
            </w:r>
          </w:p>
        </w:tc>
        <w:tc>
          <w:tcPr>
            <w:tcW w:w="4675" w:type="dxa"/>
          </w:tcPr>
          <w:p w:rsidR="00ED7B0C" w:rsidRDefault="00D72B33" w:rsidP="00ED7B0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17F-8202</w:t>
            </w:r>
          </w:p>
        </w:tc>
      </w:tr>
    </w:tbl>
    <w:p w:rsidR="00440F32" w:rsidRPr="00ED7B0C" w:rsidRDefault="00440F32" w:rsidP="00ED7B0C">
      <w:pPr>
        <w:rPr>
          <w:b/>
          <w:sz w:val="28"/>
        </w:rPr>
      </w:pPr>
    </w:p>
    <w:p w:rsidR="00ED7B0C" w:rsidRDefault="00ED7B0C" w:rsidP="00ED7B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D7B0C">
        <w:rPr>
          <w:b/>
          <w:sz w:val="28"/>
        </w:rPr>
        <w:tab/>
      </w:r>
      <w:r w:rsidRPr="00ED7B0C">
        <w:rPr>
          <w:b/>
          <w:sz w:val="28"/>
        </w:rPr>
        <w:tab/>
      </w:r>
      <w:r w:rsidRPr="00ED7B0C">
        <w:rPr>
          <w:b/>
          <w:sz w:val="28"/>
        </w:rPr>
        <w:tab/>
      </w:r>
    </w:p>
    <w:p w:rsidR="00C21547" w:rsidRDefault="00C21547" w:rsidP="00440F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</w:p>
    <w:p w:rsidR="00A70E35" w:rsidRDefault="00C21547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0E35" w:rsidTr="00A70E35">
        <w:tc>
          <w:tcPr>
            <w:tcW w:w="9350" w:type="dxa"/>
          </w:tcPr>
          <w:p w:rsidR="00A70E35" w:rsidRDefault="00A70E35" w:rsidP="00DD515B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lastRenderedPageBreak/>
              <w:t>Introduction &amp; Features:</w:t>
            </w:r>
          </w:p>
          <w:p w:rsidR="00A70E35" w:rsidRPr="00A70E35" w:rsidRDefault="00A70E35" w:rsidP="00A70E35">
            <w:pPr>
              <w:rPr>
                <w:rFonts w:ascii="Arial" w:eastAsiaTheme="majorEastAsia" w:hAnsi="Arial" w:cs="Arial"/>
                <w:b/>
                <w:sz w:val="36"/>
                <w:szCs w:val="36"/>
              </w:rPr>
            </w:pPr>
            <w:r>
              <w:rPr>
                <w:rFonts w:eastAsiaTheme="majorEastAsia"/>
              </w:rPr>
              <w:t xml:space="preserve">                            </w:t>
            </w:r>
            <w:r w:rsidRPr="00A70E35">
              <w:rPr>
                <w:rFonts w:ascii="Arial" w:eastAsiaTheme="majorEastAsia" w:hAnsi="Arial" w:cs="Arial"/>
                <w:b/>
                <w:sz w:val="36"/>
                <w:szCs w:val="36"/>
              </w:rPr>
              <w:t>Packman is a game in which your sprite has to move through mines and pills .Pills will increment scores by 10 and mines decrement lives by  1 if your lives get to zero you will lose the game and if you go through eating all the dots (.) present on the board you will win the game.</w:t>
            </w:r>
          </w:p>
        </w:tc>
      </w:tr>
    </w:tbl>
    <w:p w:rsidR="00FB13CF" w:rsidRDefault="00FB13CF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278EE" w:rsidRDefault="00D21CF8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CF8" w:rsidTr="00D21CF8">
        <w:tc>
          <w:tcPr>
            <w:tcW w:w="9350" w:type="dxa"/>
          </w:tcPr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include irvine32.inc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********************************DATA SECTION***********************************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.data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*********************************MENU DISPLAY**********************************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 ----PACMAN----",0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menu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 ***///MENU\\\***"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1.Play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Game"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m2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2.Instruction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 xml:space="preserve">;m1,2,3,4,5, are the names used to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dispaly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string required in menu display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m3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 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3.Difficulty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m4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 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4.Continue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m5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dh ,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 5.EXIT",0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********************************INSTRUCTION DISPLAY 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iM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 ----PACMAN----"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instruc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 ***Instructions***"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(1,2,3,4) string are to be meant to display to instructions in instructions menu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1.when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pacman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eat pill your score will be incremented by 10."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i2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2.when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there is a clash between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pacman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and mine your live will be decremented by 1."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i3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 "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3.When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live becomes '0' your game ends."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i4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0ah,0dh, " 4.you can exit your game at any time by pressing ESC",0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winn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"You Win The GAME !!!",0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flag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fif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1.EASY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2.intermediate 3.HARD",0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GameOver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GameOver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Better Luck Next Time...",0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********************************CHOICE DIPLAY**************************************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choice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"Enter your choice from Menu...",0;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exit1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"Press any key to continue...",0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*************************************************GRID(.)****************************LIVES**************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grid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100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dup(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'.')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livstr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Lives :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",0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>;string for lives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counter1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temp2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?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pacman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counter2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t1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score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lives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3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scorestr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db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"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 :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",0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ab/>
              <w:t>;scores string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***************************CODE SECTION*************************************************************************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.code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**********************PILL CONROLLING PROCEDUR***************************************************************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 PILL HANDLE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],'*'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 score,10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*********************************************************SCORE HANDEL PROC*********************************************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],'.'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;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******************************************************MINE HANDLE PROC***************************************************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],'M'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esi,counter2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dec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lives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lives,0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go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go: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clrscr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gameover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ecx,5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lab1: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loop lab1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******************************************************INSTUCTIONS PROCEDUR***********************************************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instruction1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instruc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exit1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readchar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instruction1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***********************************************RAND_U PROCDURE*************************************************************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rand_u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dl,0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dh,0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gotoxy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eax,100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randomize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ecx,4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randomRange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esi,eax</w:t>
            </w:r>
            <w:proofErr w:type="spellEnd"/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],'M'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loop l1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esi,88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],'M'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esi,76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],'M'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esi,42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],'M'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rand_u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*****************************RANDOM PILL PROCEDURE*****************************************************************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randpill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dl,0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dh,0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gotoxy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eax,100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ecx,4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call randomize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randomrange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esi,eax</w:t>
            </w:r>
            <w:proofErr w:type="spellEnd"/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],'*'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loop l1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randpill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************************************GRIDS PRINTING PROCDURE*************************************************************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printGrid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ecx,100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zero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next1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zero: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next1: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al,grid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 ';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loop l1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livstr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ecx,3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al,lives</w:t>
            </w:r>
            <w:proofErr w:type="spellEnd"/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writedec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scorestr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],'.'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scin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al,score</w:t>
            </w:r>
            <w:proofErr w:type="spellEnd"/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writedec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printGrid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*******************************************INIT PROCEDUR***************************************************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init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ecx,100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l2: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zero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next1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zero: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dec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next1: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counter1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loop l2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esi,99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GRID[ESI],2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init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************************************MENU PRINTING PROCEDUR******************************************************************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printMenu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choice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menu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err: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readchar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al,'1'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al,'2'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inst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al,'3'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al,'4'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dif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al,'5'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flag,1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err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call instruction1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dif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call diff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printMenu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*****************************************DIFF PROCEDURE***************************************************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diff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diff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*********************MOVEMENT PROCUDRES********************************************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;MOVEMENT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movement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readchar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al,'w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up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 n1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up: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 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jg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ok1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pk1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ok1: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sub esi,10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pk1: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 esi,90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n1: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al,'s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down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down: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 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esi,90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ok2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pk2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ok2: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 esi,10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pk2: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sub esi,90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n2: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al,'a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left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n3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left: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 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dec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jnz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ok3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pk3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ok3: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pk3: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 esi,8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n3: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al,'d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right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n4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right: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 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],'|'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jnz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ok4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pk4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ok4: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ls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pk4: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sub esi,8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scoreHandle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mineHandle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pillHandle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n4: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ls: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movement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;*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***************************************MAIN PROCEDURE**********************************************************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main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proc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ecx,0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rand_u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randpill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pM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printMenu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clrscr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pM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ax,0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printMenu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esi,2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],2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init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clrscr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flag,1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>game: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t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1,esi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printGrid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dl,7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dh,7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gotoxy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al,' '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esi,t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grid[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esi</w:t>
            </w:r>
            <w:proofErr w:type="spellEnd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],'.'</w:t>
            </w:r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incsc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dsk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incsc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inc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dsk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call movement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;call</w:t>
            </w:r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clrscr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score,100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jz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win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game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jmp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nexx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win: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clrscr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winn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nexx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: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crlf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edx,offset</w:t>
            </w:r>
            <w:proofErr w:type="spellEnd"/>
            <w:proofErr w:type="gram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exit1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writestring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mov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al,pacman</w:t>
            </w:r>
            <w:proofErr w:type="spellEnd"/>
            <w:proofErr w:type="gram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call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readchar</w:t>
            </w:r>
            <w:proofErr w:type="spellEnd"/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exit</w:t>
            </w:r>
          </w:p>
          <w:p w:rsidR="00C65079" w:rsidRDefault="00C65079" w:rsidP="00C650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main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endp</w:t>
            </w:r>
            <w:proofErr w:type="spellEnd"/>
          </w:p>
          <w:p w:rsidR="00C65079" w:rsidRDefault="00C65079" w:rsidP="00C65079"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end main</w:t>
            </w:r>
          </w:p>
          <w:p w:rsidR="00D21CF8" w:rsidRDefault="00D21CF8" w:rsidP="00D21C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21CF8" w:rsidRDefault="00D21CF8" w:rsidP="00DD515B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:rsidR="00D21CF8" w:rsidRDefault="00D21CF8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21CF8" w:rsidRDefault="00C65079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Screen shots:</w:t>
      </w:r>
    </w:p>
    <w:p w:rsidR="00FB1649" w:rsidRDefault="00FB1649" w:rsidP="00DD51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5079" w:rsidTr="00C65079">
        <w:tc>
          <w:tcPr>
            <w:tcW w:w="9350" w:type="dxa"/>
          </w:tcPr>
          <w:p w:rsidR="00C65079" w:rsidRDefault="00C65079" w:rsidP="00DD515B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BC377" wp14:editId="371F76F7">
                  <wp:extent cx="5943600" cy="3476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079" w:rsidRDefault="00C65079" w:rsidP="00FB16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C65079" w:rsidSect="00154AF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6C" w:rsidRDefault="002C2F6C" w:rsidP="00D64FBE">
      <w:pPr>
        <w:spacing w:after="0" w:line="240" w:lineRule="auto"/>
      </w:pPr>
      <w:r>
        <w:separator/>
      </w:r>
    </w:p>
  </w:endnote>
  <w:endnote w:type="continuationSeparator" w:id="0">
    <w:p w:rsidR="002C2F6C" w:rsidRDefault="002C2F6C" w:rsidP="00D6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Malgun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35" w:rsidRDefault="00A70E35">
    <w:pPr>
      <w:pStyle w:val="Footer"/>
    </w:pPr>
    <w:r>
      <w:t>Pack man game submission</w:t>
    </w:r>
  </w:p>
  <w:p w:rsidR="00670A75" w:rsidRDefault="00670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063" w:rsidRDefault="0098306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D80E4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D72B33" w:rsidRPr="00D72B33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6C" w:rsidRDefault="002C2F6C" w:rsidP="00D64FBE">
      <w:pPr>
        <w:spacing w:after="0" w:line="240" w:lineRule="auto"/>
      </w:pPr>
      <w:r>
        <w:separator/>
      </w:r>
    </w:p>
  </w:footnote>
  <w:footnote w:type="continuationSeparator" w:id="0">
    <w:p w:rsidR="002C2F6C" w:rsidRDefault="002C2F6C" w:rsidP="00D64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E35" w:rsidRDefault="00A70E3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7F22FF" wp14:editId="786E50F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4B0D3D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  <w:sz w:val="20"/>
        <w:szCs w:val="20"/>
      </w:rPr>
      <w:t>Pack man</w:t>
    </w:r>
  </w:p>
  <w:p w:rsidR="00670A75" w:rsidRDefault="00670A75" w:rsidP="00D12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91D44CA"/>
    <w:multiLevelType w:val="hybridMultilevel"/>
    <w:tmpl w:val="82DA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97D"/>
    <w:multiLevelType w:val="hybridMultilevel"/>
    <w:tmpl w:val="209C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48C5"/>
    <w:multiLevelType w:val="hybridMultilevel"/>
    <w:tmpl w:val="C8504C98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93650"/>
    <w:multiLevelType w:val="hybridMultilevel"/>
    <w:tmpl w:val="A79A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202C4"/>
    <w:multiLevelType w:val="hybridMultilevel"/>
    <w:tmpl w:val="B3C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D4CD1"/>
    <w:multiLevelType w:val="hybridMultilevel"/>
    <w:tmpl w:val="7BB4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DB470B"/>
    <w:multiLevelType w:val="multilevel"/>
    <w:tmpl w:val="469C4C2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8" w15:restartNumberingAfterBreak="0">
    <w:nsid w:val="2A176E7F"/>
    <w:multiLevelType w:val="hybridMultilevel"/>
    <w:tmpl w:val="79EE004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31561A8"/>
    <w:multiLevelType w:val="hybridMultilevel"/>
    <w:tmpl w:val="7E00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30224"/>
    <w:multiLevelType w:val="hybridMultilevel"/>
    <w:tmpl w:val="C0B80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A4CCE"/>
    <w:multiLevelType w:val="hybridMultilevel"/>
    <w:tmpl w:val="874A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055CD"/>
    <w:multiLevelType w:val="hybridMultilevel"/>
    <w:tmpl w:val="627E19E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492107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217C36"/>
    <w:multiLevelType w:val="hybridMultilevel"/>
    <w:tmpl w:val="11486B10"/>
    <w:lvl w:ilvl="0" w:tplc="5A3AE792">
      <w:start w:val="1"/>
      <w:numFmt w:val="upperRoman"/>
      <w:lvlText w:val="%1."/>
      <w:lvlJc w:val="righ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037033"/>
    <w:multiLevelType w:val="hybridMultilevel"/>
    <w:tmpl w:val="4D5AF4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34E05"/>
    <w:multiLevelType w:val="hybridMultilevel"/>
    <w:tmpl w:val="2286D73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03422B7"/>
    <w:multiLevelType w:val="hybridMultilevel"/>
    <w:tmpl w:val="04A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54ADB"/>
    <w:multiLevelType w:val="hybridMultilevel"/>
    <w:tmpl w:val="FFD8B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F24A3"/>
    <w:multiLevelType w:val="hybridMultilevel"/>
    <w:tmpl w:val="714CDC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30661F9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C01E34"/>
    <w:multiLevelType w:val="hybridMultilevel"/>
    <w:tmpl w:val="0FF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C86AD4"/>
    <w:multiLevelType w:val="hybridMultilevel"/>
    <w:tmpl w:val="BA4EB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0D0018"/>
    <w:multiLevelType w:val="hybridMultilevel"/>
    <w:tmpl w:val="B530A114"/>
    <w:lvl w:ilvl="0" w:tplc="FD8A436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DB556A"/>
    <w:multiLevelType w:val="hybridMultilevel"/>
    <w:tmpl w:val="F2E8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C4F0B"/>
    <w:multiLevelType w:val="hybridMultilevel"/>
    <w:tmpl w:val="56741FF4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3E76887"/>
    <w:multiLevelType w:val="multilevel"/>
    <w:tmpl w:val="6DDE595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2160"/>
      </w:pPr>
      <w:rPr>
        <w:rFonts w:hint="default"/>
      </w:rPr>
    </w:lvl>
  </w:abstractNum>
  <w:abstractNum w:abstractNumId="26" w15:restartNumberingAfterBreak="0">
    <w:nsid w:val="6DEA6786"/>
    <w:multiLevelType w:val="hybridMultilevel"/>
    <w:tmpl w:val="DE90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868F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300B1"/>
    <w:multiLevelType w:val="hybridMultilevel"/>
    <w:tmpl w:val="6B6A63B6"/>
    <w:lvl w:ilvl="0" w:tplc="5A3AE792">
      <w:start w:val="1"/>
      <w:numFmt w:val="upperRoman"/>
      <w:lvlText w:val="%1."/>
      <w:lvlJc w:val="right"/>
      <w:pPr>
        <w:ind w:left="45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726971C0"/>
    <w:multiLevelType w:val="hybridMultilevel"/>
    <w:tmpl w:val="ACCE0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D7CDF"/>
    <w:multiLevelType w:val="hybridMultilevel"/>
    <w:tmpl w:val="F9469058"/>
    <w:lvl w:ilvl="0" w:tplc="C96E3358">
      <w:start w:val="1"/>
      <w:numFmt w:val="upperRoman"/>
      <w:lvlText w:val="%1."/>
      <w:lvlJc w:val="righ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B7E7415"/>
    <w:multiLevelType w:val="hybridMultilevel"/>
    <w:tmpl w:val="458E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451B7"/>
    <w:multiLevelType w:val="multilevel"/>
    <w:tmpl w:val="50F2E38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/>
      </w:rPr>
    </w:lvl>
  </w:abstractNum>
  <w:abstractNum w:abstractNumId="32" w15:restartNumberingAfterBreak="0">
    <w:nsid w:val="7DD47792"/>
    <w:multiLevelType w:val="hybridMultilevel"/>
    <w:tmpl w:val="4C864A2C"/>
    <w:lvl w:ilvl="0" w:tplc="2EAE3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9"/>
  </w:num>
  <w:num w:numId="5">
    <w:abstractNumId w:val="23"/>
  </w:num>
  <w:num w:numId="6">
    <w:abstractNumId w:val="6"/>
  </w:num>
  <w:num w:numId="7">
    <w:abstractNumId w:val="12"/>
  </w:num>
  <w:num w:numId="8">
    <w:abstractNumId w:val="30"/>
  </w:num>
  <w:num w:numId="9">
    <w:abstractNumId w:val="16"/>
  </w:num>
  <w:num w:numId="10">
    <w:abstractNumId w:val="25"/>
  </w:num>
  <w:num w:numId="11">
    <w:abstractNumId w:val="15"/>
  </w:num>
  <w:num w:numId="12">
    <w:abstractNumId w:val="29"/>
  </w:num>
  <w:num w:numId="13">
    <w:abstractNumId w:val="24"/>
  </w:num>
  <w:num w:numId="14">
    <w:abstractNumId w:val="21"/>
  </w:num>
  <w:num w:numId="15">
    <w:abstractNumId w:val="27"/>
  </w:num>
  <w:num w:numId="16">
    <w:abstractNumId w:val="18"/>
  </w:num>
  <w:num w:numId="17">
    <w:abstractNumId w:val="3"/>
  </w:num>
  <w:num w:numId="18">
    <w:abstractNumId w:val="13"/>
  </w:num>
  <w:num w:numId="19">
    <w:abstractNumId w:val="20"/>
  </w:num>
  <w:num w:numId="20">
    <w:abstractNumId w:val="8"/>
  </w:num>
  <w:num w:numId="21">
    <w:abstractNumId w:val="26"/>
  </w:num>
  <w:num w:numId="22">
    <w:abstractNumId w:val="22"/>
  </w:num>
  <w:num w:numId="23">
    <w:abstractNumId w:val="19"/>
  </w:num>
  <w:num w:numId="24">
    <w:abstractNumId w:val="10"/>
  </w:num>
  <w:num w:numId="25">
    <w:abstractNumId w:val="14"/>
  </w:num>
  <w:num w:numId="26">
    <w:abstractNumId w:val="31"/>
  </w:num>
  <w:num w:numId="27">
    <w:abstractNumId w:val="7"/>
  </w:num>
  <w:num w:numId="28">
    <w:abstractNumId w:val="17"/>
  </w:num>
  <w:num w:numId="29">
    <w:abstractNumId w:val="4"/>
  </w:num>
  <w:num w:numId="30">
    <w:abstractNumId w:val="2"/>
  </w:num>
  <w:num w:numId="31">
    <w:abstractNumId w:val="28"/>
  </w:num>
  <w:num w:numId="32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BD"/>
    <w:rsid w:val="000001FF"/>
    <w:rsid w:val="00000F05"/>
    <w:rsid w:val="000023DA"/>
    <w:rsid w:val="00002C36"/>
    <w:rsid w:val="00003476"/>
    <w:rsid w:val="0000442D"/>
    <w:rsid w:val="00004A84"/>
    <w:rsid w:val="00006D9E"/>
    <w:rsid w:val="00007457"/>
    <w:rsid w:val="00007B05"/>
    <w:rsid w:val="000122B1"/>
    <w:rsid w:val="000123C9"/>
    <w:rsid w:val="00012AA5"/>
    <w:rsid w:val="000143BE"/>
    <w:rsid w:val="0001626D"/>
    <w:rsid w:val="000168C2"/>
    <w:rsid w:val="00016BAF"/>
    <w:rsid w:val="00016E73"/>
    <w:rsid w:val="00017C28"/>
    <w:rsid w:val="0002082D"/>
    <w:rsid w:val="00023F10"/>
    <w:rsid w:val="000252C0"/>
    <w:rsid w:val="00025543"/>
    <w:rsid w:val="00025C76"/>
    <w:rsid w:val="00026B5E"/>
    <w:rsid w:val="0002733F"/>
    <w:rsid w:val="000311EE"/>
    <w:rsid w:val="00032A0B"/>
    <w:rsid w:val="000330DB"/>
    <w:rsid w:val="000359A8"/>
    <w:rsid w:val="00035B44"/>
    <w:rsid w:val="00040F1D"/>
    <w:rsid w:val="00042E4D"/>
    <w:rsid w:val="00043063"/>
    <w:rsid w:val="000433A3"/>
    <w:rsid w:val="0004422F"/>
    <w:rsid w:val="00044825"/>
    <w:rsid w:val="00046E92"/>
    <w:rsid w:val="000478BF"/>
    <w:rsid w:val="00050C9F"/>
    <w:rsid w:val="00050E94"/>
    <w:rsid w:val="00051FA6"/>
    <w:rsid w:val="00052D0E"/>
    <w:rsid w:val="00053D9F"/>
    <w:rsid w:val="0005449D"/>
    <w:rsid w:val="00054826"/>
    <w:rsid w:val="00055203"/>
    <w:rsid w:val="00056A80"/>
    <w:rsid w:val="000575E9"/>
    <w:rsid w:val="00062054"/>
    <w:rsid w:val="00062594"/>
    <w:rsid w:val="00063812"/>
    <w:rsid w:val="00064308"/>
    <w:rsid w:val="00064B6D"/>
    <w:rsid w:val="00064EE5"/>
    <w:rsid w:val="00065690"/>
    <w:rsid w:val="000661FA"/>
    <w:rsid w:val="0007048E"/>
    <w:rsid w:val="00071521"/>
    <w:rsid w:val="00072245"/>
    <w:rsid w:val="000742D4"/>
    <w:rsid w:val="000747A2"/>
    <w:rsid w:val="00074854"/>
    <w:rsid w:val="000755DC"/>
    <w:rsid w:val="00076FEA"/>
    <w:rsid w:val="00077621"/>
    <w:rsid w:val="0008384E"/>
    <w:rsid w:val="00083AB0"/>
    <w:rsid w:val="00084326"/>
    <w:rsid w:val="000845CF"/>
    <w:rsid w:val="00084843"/>
    <w:rsid w:val="000868E0"/>
    <w:rsid w:val="00087580"/>
    <w:rsid w:val="00090023"/>
    <w:rsid w:val="00090257"/>
    <w:rsid w:val="0009125A"/>
    <w:rsid w:val="00092291"/>
    <w:rsid w:val="00092E4E"/>
    <w:rsid w:val="0009364E"/>
    <w:rsid w:val="0009437E"/>
    <w:rsid w:val="00096196"/>
    <w:rsid w:val="00097995"/>
    <w:rsid w:val="000A0251"/>
    <w:rsid w:val="000A186F"/>
    <w:rsid w:val="000A24BC"/>
    <w:rsid w:val="000A2A55"/>
    <w:rsid w:val="000A2B13"/>
    <w:rsid w:val="000A3A85"/>
    <w:rsid w:val="000A5F59"/>
    <w:rsid w:val="000A6837"/>
    <w:rsid w:val="000A7ABA"/>
    <w:rsid w:val="000B170C"/>
    <w:rsid w:val="000B2050"/>
    <w:rsid w:val="000B2C98"/>
    <w:rsid w:val="000B3721"/>
    <w:rsid w:val="000B3815"/>
    <w:rsid w:val="000B3F98"/>
    <w:rsid w:val="000B41F2"/>
    <w:rsid w:val="000B43B7"/>
    <w:rsid w:val="000B46A6"/>
    <w:rsid w:val="000B5C37"/>
    <w:rsid w:val="000B5F9F"/>
    <w:rsid w:val="000B6856"/>
    <w:rsid w:val="000B76C6"/>
    <w:rsid w:val="000C1078"/>
    <w:rsid w:val="000C2C35"/>
    <w:rsid w:val="000C3692"/>
    <w:rsid w:val="000D1BAC"/>
    <w:rsid w:val="000D2789"/>
    <w:rsid w:val="000D2D62"/>
    <w:rsid w:val="000D2F71"/>
    <w:rsid w:val="000D55CB"/>
    <w:rsid w:val="000E2C2C"/>
    <w:rsid w:val="000E2E73"/>
    <w:rsid w:val="000E2FCC"/>
    <w:rsid w:val="000E37A7"/>
    <w:rsid w:val="000E7246"/>
    <w:rsid w:val="000F0198"/>
    <w:rsid w:val="000F3516"/>
    <w:rsid w:val="000F3A74"/>
    <w:rsid w:val="000F3D72"/>
    <w:rsid w:val="000F4E44"/>
    <w:rsid w:val="000F7FAA"/>
    <w:rsid w:val="001007DC"/>
    <w:rsid w:val="00100F04"/>
    <w:rsid w:val="00101084"/>
    <w:rsid w:val="00101A9B"/>
    <w:rsid w:val="00101B73"/>
    <w:rsid w:val="00102F52"/>
    <w:rsid w:val="0010363F"/>
    <w:rsid w:val="001043F9"/>
    <w:rsid w:val="00105712"/>
    <w:rsid w:val="00106A8F"/>
    <w:rsid w:val="00110AA7"/>
    <w:rsid w:val="0011222F"/>
    <w:rsid w:val="001171FF"/>
    <w:rsid w:val="00117B5D"/>
    <w:rsid w:val="00117E7D"/>
    <w:rsid w:val="001200A0"/>
    <w:rsid w:val="00120277"/>
    <w:rsid w:val="00120CF3"/>
    <w:rsid w:val="001211D8"/>
    <w:rsid w:val="00121786"/>
    <w:rsid w:val="00122313"/>
    <w:rsid w:val="001225F9"/>
    <w:rsid w:val="001239FB"/>
    <w:rsid w:val="00123B97"/>
    <w:rsid w:val="0012533B"/>
    <w:rsid w:val="0012579E"/>
    <w:rsid w:val="00125EB8"/>
    <w:rsid w:val="00127542"/>
    <w:rsid w:val="001275C1"/>
    <w:rsid w:val="00131128"/>
    <w:rsid w:val="00131216"/>
    <w:rsid w:val="00131BAE"/>
    <w:rsid w:val="00133084"/>
    <w:rsid w:val="00133890"/>
    <w:rsid w:val="00133A4E"/>
    <w:rsid w:val="00134495"/>
    <w:rsid w:val="00137910"/>
    <w:rsid w:val="0014195C"/>
    <w:rsid w:val="001434FE"/>
    <w:rsid w:val="001437E1"/>
    <w:rsid w:val="00144E86"/>
    <w:rsid w:val="00145D62"/>
    <w:rsid w:val="00146EDB"/>
    <w:rsid w:val="0015030A"/>
    <w:rsid w:val="001510F9"/>
    <w:rsid w:val="001524DB"/>
    <w:rsid w:val="001540A3"/>
    <w:rsid w:val="00154AFC"/>
    <w:rsid w:val="00155A64"/>
    <w:rsid w:val="00157C04"/>
    <w:rsid w:val="00160B88"/>
    <w:rsid w:val="00165D34"/>
    <w:rsid w:val="00166563"/>
    <w:rsid w:val="00166A26"/>
    <w:rsid w:val="00166D16"/>
    <w:rsid w:val="00166E54"/>
    <w:rsid w:val="00167919"/>
    <w:rsid w:val="001732A1"/>
    <w:rsid w:val="00174302"/>
    <w:rsid w:val="0017465F"/>
    <w:rsid w:val="00175599"/>
    <w:rsid w:val="00175691"/>
    <w:rsid w:val="0017654D"/>
    <w:rsid w:val="0017674F"/>
    <w:rsid w:val="00177022"/>
    <w:rsid w:val="001776F9"/>
    <w:rsid w:val="00180C8A"/>
    <w:rsid w:val="001814BD"/>
    <w:rsid w:val="00181CD3"/>
    <w:rsid w:val="00182758"/>
    <w:rsid w:val="00184BEE"/>
    <w:rsid w:val="0018627E"/>
    <w:rsid w:val="00186F13"/>
    <w:rsid w:val="0018727C"/>
    <w:rsid w:val="0019226F"/>
    <w:rsid w:val="001924C9"/>
    <w:rsid w:val="001925DB"/>
    <w:rsid w:val="00192838"/>
    <w:rsid w:val="00192A92"/>
    <w:rsid w:val="00195A13"/>
    <w:rsid w:val="00195BBF"/>
    <w:rsid w:val="00195BCE"/>
    <w:rsid w:val="001A0DFE"/>
    <w:rsid w:val="001A57B6"/>
    <w:rsid w:val="001A6769"/>
    <w:rsid w:val="001A70FA"/>
    <w:rsid w:val="001B0547"/>
    <w:rsid w:val="001B09FB"/>
    <w:rsid w:val="001B0D91"/>
    <w:rsid w:val="001B20BB"/>
    <w:rsid w:val="001B35D2"/>
    <w:rsid w:val="001C013F"/>
    <w:rsid w:val="001C0634"/>
    <w:rsid w:val="001C2E91"/>
    <w:rsid w:val="001C6875"/>
    <w:rsid w:val="001C6DE4"/>
    <w:rsid w:val="001C70B2"/>
    <w:rsid w:val="001C75EF"/>
    <w:rsid w:val="001D00C2"/>
    <w:rsid w:val="001D0287"/>
    <w:rsid w:val="001D14E7"/>
    <w:rsid w:val="001D2194"/>
    <w:rsid w:val="001D4F7B"/>
    <w:rsid w:val="001D543C"/>
    <w:rsid w:val="001D6060"/>
    <w:rsid w:val="001D613D"/>
    <w:rsid w:val="001E0947"/>
    <w:rsid w:val="001E1A01"/>
    <w:rsid w:val="001E1B13"/>
    <w:rsid w:val="001E3438"/>
    <w:rsid w:val="001E480E"/>
    <w:rsid w:val="001E5520"/>
    <w:rsid w:val="001E5E6A"/>
    <w:rsid w:val="001E635A"/>
    <w:rsid w:val="001E7884"/>
    <w:rsid w:val="001E7E42"/>
    <w:rsid w:val="001F1EB6"/>
    <w:rsid w:val="001F47C0"/>
    <w:rsid w:val="001F65E4"/>
    <w:rsid w:val="001F6EEC"/>
    <w:rsid w:val="0020262E"/>
    <w:rsid w:val="0020315A"/>
    <w:rsid w:val="0020454B"/>
    <w:rsid w:val="0020774D"/>
    <w:rsid w:val="00210254"/>
    <w:rsid w:val="00212014"/>
    <w:rsid w:val="00212476"/>
    <w:rsid w:val="0021294A"/>
    <w:rsid w:val="0021379C"/>
    <w:rsid w:val="00214088"/>
    <w:rsid w:val="00217F22"/>
    <w:rsid w:val="00220823"/>
    <w:rsid w:val="00220C22"/>
    <w:rsid w:val="00221246"/>
    <w:rsid w:val="002213FB"/>
    <w:rsid w:val="00221D75"/>
    <w:rsid w:val="00221E33"/>
    <w:rsid w:val="0022321B"/>
    <w:rsid w:val="00223A2D"/>
    <w:rsid w:val="002265DD"/>
    <w:rsid w:val="002266B8"/>
    <w:rsid w:val="002267FA"/>
    <w:rsid w:val="002276FB"/>
    <w:rsid w:val="002337CF"/>
    <w:rsid w:val="00235044"/>
    <w:rsid w:val="002379AD"/>
    <w:rsid w:val="00240DFF"/>
    <w:rsid w:val="00241DC4"/>
    <w:rsid w:val="00243506"/>
    <w:rsid w:val="00243B9A"/>
    <w:rsid w:val="00246F7A"/>
    <w:rsid w:val="00247007"/>
    <w:rsid w:val="002512B0"/>
    <w:rsid w:val="00255C7C"/>
    <w:rsid w:val="00256328"/>
    <w:rsid w:val="00256D9C"/>
    <w:rsid w:val="00257DA0"/>
    <w:rsid w:val="00260AD3"/>
    <w:rsid w:val="00262166"/>
    <w:rsid w:val="0026441C"/>
    <w:rsid w:val="00264A6E"/>
    <w:rsid w:val="002652DE"/>
    <w:rsid w:val="00265CA7"/>
    <w:rsid w:val="002664D6"/>
    <w:rsid w:val="00267321"/>
    <w:rsid w:val="00270BE2"/>
    <w:rsid w:val="00273597"/>
    <w:rsid w:val="00273844"/>
    <w:rsid w:val="0027579F"/>
    <w:rsid w:val="00276992"/>
    <w:rsid w:val="0028048A"/>
    <w:rsid w:val="00280B0A"/>
    <w:rsid w:val="00282B3C"/>
    <w:rsid w:val="00283A07"/>
    <w:rsid w:val="00284BC5"/>
    <w:rsid w:val="002853E0"/>
    <w:rsid w:val="00285AF7"/>
    <w:rsid w:val="002862FE"/>
    <w:rsid w:val="002867AD"/>
    <w:rsid w:val="002877B5"/>
    <w:rsid w:val="00287B61"/>
    <w:rsid w:val="002900C9"/>
    <w:rsid w:val="00290693"/>
    <w:rsid w:val="0029127B"/>
    <w:rsid w:val="002912BC"/>
    <w:rsid w:val="002918D0"/>
    <w:rsid w:val="00292247"/>
    <w:rsid w:val="002923E1"/>
    <w:rsid w:val="00293CD0"/>
    <w:rsid w:val="00293FD8"/>
    <w:rsid w:val="00294137"/>
    <w:rsid w:val="00294377"/>
    <w:rsid w:val="002946B6"/>
    <w:rsid w:val="00294DF0"/>
    <w:rsid w:val="0029776C"/>
    <w:rsid w:val="002A0464"/>
    <w:rsid w:val="002A0785"/>
    <w:rsid w:val="002A254B"/>
    <w:rsid w:val="002A3198"/>
    <w:rsid w:val="002A3ED4"/>
    <w:rsid w:val="002A3EF5"/>
    <w:rsid w:val="002A4A49"/>
    <w:rsid w:val="002A656D"/>
    <w:rsid w:val="002A6E9B"/>
    <w:rsid w:val="002B007B"/>
    <w:rsid w:val="002B0116"/>
    <w:rsid w:val="002B02B3"/>
    <w:rsid w:val="002B0C91"/>
    <w:rsid w:val="002B1291"/>
    <w:rsid w:val="002B189E"/>
    <w:rsid w:val="002B1EAD"/>
    <w:rsid w:val="002B2935"/>
    <w:rsid w:val="002B3675"/>
    <w:rsid w:val="002B3EFB"/>
    <w:rsid w:val="002B7A87"/>
    <w:rsid w:val="002C0B00"/>
    <w:rsid w:val="002C2B9E"/>
    <w:rsid w:val="002C2F6C"/>
    <w:rsid w:val="002C392F"/>
    <w:rsid w:val="002C423D"/>
    <w:rsid w:val="002C5995"/>
    <w:rsid w:val="002C6645"/>
    <w:rsid w:val="002C6BC5"/>
    <w:rsid w:val="002C709E"/>
    <w:rsid w:val="002C7610"/>
    <w:rsid w:val="002D4D1E"/>
    <w:rsid w:val="002D6DE9"/>
    <w:rsid w:val="002D6EC8"/>
    <w:rsid w:val="002D7165"/>
    <w:rsid w:val="002E0365"/>
    <w:rsid w:val="002E0927"/>
    <w:rsid w:val="002E0F5E"/>
    <w:rsid w:val="002E11F8"/>
    <w:rsid w:val="002E146D"/>
    <w:rsid w:val="002E1A38"/>
    <w:rsid w:val="002E24EA"/>
    <w:rsid w:val="002E2E30"/>
    <w:rsid w:val="002E3668"/>
    <w:rsid w:val="002E44FB"/>
    <w:rsid w:val="002E537E"/>
    <w:rsid w:val="002F19FA"/>
    <w:rsid w:val="002F2D73"/>
    <w:rsid w:val="002F3A5F"/>
    <w:rsid w:val="002F3CAC"/>
    <w:rsid w:val="002F41B9"/>
    <w:rsid w:val="002F4512"/>
    <w:rsid w:val="002F50AB"/>
    <w:rsid w:val="002F5B88"/>
    <w:rsid w:val="002F5ED1"/>
    <w:rsid w:val="002F6740"/>
    <w:rsid w:val="002F7B6D"/>
    <w:rsid w:val="003026BC"/>
    <w:rsid w:val="0030287B"/>
    <w:rsid w:val="00303063"/>
    <w:rsid w:val="0030525C"/>
    <w:rsid w:val="00305FE9"/>
    <w:rsid w:val="0030629E"/>
    <w:rsid w:val="00306D98"/>
    <w:rsid w:val="0030724B"/>
    <w:rsid w:val="003120CC"/>
    <w:rsid w:val="00315A2C"/>
    <w:rsid w:val="003161E1"/>
    <w:rsid w:val="00317890"/>
    <w:rsid w:val="003178D1"/>
    <w:rsid w:val="0031796A"/>
    <w:rsid w:val="003213C9"/>
    <w:rsid w:val="00323A34"/>
    <w:rsid w:val="00325094"/>
    <w:rsid w:val="00325826"/>
    <w:rsid w:val="00325987"/>
    <w:rsid w:val="00326510"/>
    <w:rsid w:val="00326A73"/>
    <w:rsid w:val="00326F7C"/>
    <w:rsid w:val="00327040"/>
    <w:rsid w:val="003300CC"/>
    <w:rsid w:val="00330256"/>
    <w:rsid w:val="003315C5"/>
    <w:rsid w:val="00331AFB"/>
    <w:rsid w:val="00332D28"/>
    <w:rsid w:val="00333B03"/>
    <w:rsid w:val="00335B5E"/>
    <w:rsid w:val="00335B6A"/>
    <w:rsid w:val="0033601A"/>
    <w:rsid w:val="003411EE"/>
    <w:rsid w:val="00341D11"/>
    <w:rsid w:val="00344A95"/>
    <w:rsid w:val="0034506F"/>
    <w:rsid w:val="00345BA8"/>
    <w:rsid w:val="00347B4E"/>
    <w:rsid w:val="003503D7"/>
    <w:rsid w:val="00350876"/>
    <w:rsid w:val="00351136"/>
    <w:rsid w:val="00352E62"/>
    <w:rsid w:val="0035300D"/>
    <w:rsid w:val="00353D64"/>
    <w:rsid w:val="003541ED"/>
    <w:rsid w:val="003551D1"/>
    <w:rsid w:val="003607B5"/>
    <w:rsid w:val="0036539D"/>
    <w:rsid w:val="003655B2"/>
    <w:rsid w:val="003658B9"/>
    <w:rsid w:val="00365C99"/>
    <w:rsid w:val="00366356"/>
    <w:rsid w:val="00366562"/>
    <w:rsid w:val="00366D52"/>
    <w:rsid w:val="00366E6E"/>
    <w:rsid w:val="0037128F"/>
    <w:rsid w:val="00371762"/>
    <w:rsid w:val="00372871"/>
    <w:rsid w:val="0037344D"/>
    <w:rsid w:val="0037427F"/>
    <w:rsid w:val="00375A20"/>
    <w:rsid w:val="00376826"/>
    <w:rsid w:val="003772A9"/>
    <w:rsid w:val="0038014E"/>
    <w:rsid w:val="00380163"/>
    <w:rsid w:val="0038141E"/>
    <w:rsid w:val="00381A3C"/>
    <w:rsid w:val="00381ACF"/>
    <w:rsid w:val="00381B47"/>
    <w:rsid w:val="00382042"/>
    <w:rsid w:val="0038282B"/>
    <w:rsid w:val="00382B28"/>
    <w:rsid w:val="0038379A"/>
    <w:rsid w:val="0038734C"/>
    <w:rsid w:val="003936B9"/>
    <w:rsid w:val="00394D29"/>
    <w:rsid w:val="00394EC0"/>
    <w:rsid w:val="003A0117"/>
    <w:rsid w:val="003A03EE"/>
    <w:rsid w:val="003A062D"/>
    <w:rsid w:val="003A14E9"/>
    <w:rsid w:val="003A3F84"/>
    <w:rsid w:val="003A5A84"/>
    <w:rsid w:val="003A73D0"/>
    <w:rsid w:val="003A7882"/>
    <w:rsid w:val="003B0276"/>
    <w:rsid w:val="003B0868"/>
    <w:rsid w:val="003B0FDC"/>
    <w:rsid w:val="003B13D7"/>
    <w:rsid w:val="003B3543"/>
    <w:rsid w:val="003B4E7A"/>
    <w:rsid w:val="003C0557"/>
    <w:rsid w:val="003C05F5"/>
    <w:rsid w:val="003C091D"/>
    <w:rsid w:val="003C1153"/>
    <w:rsid w:val="003C14DD"/>
    <w:rsid w:val="003C2670"/>
    <w:rsid w:val="003C2B09"/>
    <w:rsid w:val="003C2E7D"/>
    <w:rsid w:val="003C45D3"/>
    <w:rsid w:val="003C55FD"/>
    <w:rsid w:val="003C6243"/>
    <w:rsid w:val="003C651F"/>
    <w:rsid w:val="003C68FB"/>
    <w:rsid w:val="003C6A42"/>
    <w:rsid w:val="003C6B2B"/>
    <w:rsid w:val="003D1B05"/>
    <w:rsid w:val="003D1B57"/>
    <w:rsid w:val="003D2B82"/>
    <w:rsid w:val="003D3F7C"/>
    <w:rsid w:val="003D43A6"/>
    <w:rsid w:val="003D5E49"/>
    <w:rsid w:val="003D60AB"/>
    <w:rsid w:val="003D69C7"/>
    <w:rsid w:val="003D6B63"/>
    <w:rsid w:val="003D6BAB"/>
    <w:rsid w:val="003D79A0"/>
    <w:rsid w:val="003D7EB7"/>
    <w:rsid w:val="003E0377"/>
    <w:rsid w:val="003E1351"/>
    <w:rsid w:val="003E237A"/>
    <w:rsid w:val="003E398E"/>
    <w:rsid w:val="003E420C"/>
    <w:rsid w:val="003E50F5"/>
    <w:rsid w:val="003E6FD0"/>
    <w:rsid w:val="003E7320"/>
    <w:rsid w:val="003F26B6"/>
    <w:rsid w:val="003F2BF4"/>
    <w:rsid w:val="003F5853"/>
    <w:rsid w:val="003F5A4C"/>
    <w:rsid w:val="003F629C"/>
    <w:rsid w:val="003F714F"/>
    <w:rsid w:val="003F7A06"/>
    <w:rsid w:val="00403A6E"/>
    <w:rsid w:val="00403BE2"/>
    <w:rsid w:val="0040467E"/>
    <w:rsid w:val="00404CB3"/>
    <w:rsid w:val="00404E84"/>
    <w:rsid w:val="00405283"/>
    <w:rsid w:val="00405486"/>
    <w:rsid w:val="00405F4F"/>
    <w:rsid w:val="004065C8"/>
    <w:rsid w:val="00406800"/>
    <w:rsid w:val="00407D34"/>
    <w:rsid w:val="004131CA"/>
    <w:rsid w:val="00414D47"/>
    <w:rsid w:val="004158A8"/>
    <w:rsid w:val="00416513"/>
    <w:rsid w:val="00417E5D"/>
    <w:rsid w:val="004205D3"/>
    <w:rsid w:val="00424459"/>
    <w:rsid w:val="0042781D"/>
    <w:rsid w:val="004309E7"/>
    <w:rsid w:val="0043226D"/>
    <w:rsid w:val="004333C6"/>
    <w:rsid w:val="00433529"/>
    <w:rsid w:val="00436362"/>
    <w:rsid w:val="0044033D"/>
    <w:rsid w:val="00440D4F"/>
    <w:rsid w:val="00440DD8"/>
    <w:rsid w:val="00440F1D"/>
    <w:rsid w:val="00440F32"/>
    <w:rsid w:val="00442576"/>
    <w:rsid w:val="00442E7A"/>
    <w:rsid w:val="00443514"/>
    <w:rsid w:val="00443B17"/>
    <w:rsid w:val="00444134"/>
    <w:rsid w:val="004455EA"/>
    <w:rsid w:val="00445A58"/>
    <w:rsid w:val="00447A4F"/>
    <w:rsid w:val="0045010D"/>
    <w:rsid w:val="004506FE"/>
    <w:rsid w:val="00450975"/>
    <w:rsid w:val="00452614"/>
    <w:rsid w:val="00452873"/>
    <w:rsid w:val="00452D37"/>
    <w:rsid w:val="0045413A"/>
    <w:rsid w:val="00454ACE"/>
    <w:rsid w:val="00454AEF"/>
    <w:rsid w:val="00455EB8"/>
    <w:rsid w:val="0045637C"/>
    <w:rsid w:val="0046018E"/>
    <w:rsid w:val="004616B2"/>
    <w:rsid w:val="0046224A"/>
    <w:rsid w:val="00463DF4"/>
    <w:rsid w:val="004641E6"/>
    <w:rsid w:val="00464647"/>
    <w:rsid w:val="00465AF7"/>
    <w:rsid w:val="00465B80"/>
    <w:rsid w:val="00466239"/>
    <w:rsid w:val="00466D1F"/>
    <w:rsid w:val="00467F4F"/>
    <w:rsid w:val="004711DE"/>
    <w:rsid w:val="00471A1A"/>
    <w:rsid w:val="00471DE1"/>
    <w:rsid w:val="00472C32"/>
    <w:rsid w:val="004733AE"/>
    <w:rsid w:val="004737C5"/>
    <w:rsid w:val="004755FE"/>
    <w:rsid w:val="00475C64"/>
    <w:rsid w:val="00476257"/>
    <w:rsid w:val="00477503"/>
    <w:rsid w:val="004808D2"/>
    <w:rsid w:val="0048211E"/>
    <w:rsid w:val="0048224A"/>
    <w:rsid w:val="0048263C"/>
    <w:rsid w:val="00482E4E"/>
    <w:rsid w:val="00483700"/>
    <w:rsid w:val="004839D1"/>
    <w:rsid w:val="00484959"/>
    <w:rsid w:val="00485984"/>
    <w:rsid w:val="00485E42"/>
    <w:rsid w:val="00486FE0"/>
    <w:rsid w:val="00487220"/>
    <w:rsid w:val="00492BB8"/>
    <w:rsid w:val="00493023"/>
    <w:rsid w:val="004949AF"/>
    <w:rsid w:val="00494BBD"/>
    <w:rsid w:val="00494E23"/>
    <w:rsid w:val="004970C6"/>
    <w:rsid w:val="00497126"/>
    <w:rsid w:val="00497346"/>
    <w:rsid w:val="0049746D"/>
    <w:rsid w:val="004A29C6"/>
    <w:rsid w:val="004A2E91"/>
    <w:rsid w:val="004A3BB1"/>
    <w:rsid w:val="004A40B3"/>
    <w:rsid w:val="004A4E66"/>
    <w:rsid w:val="004A5053"/>
    <w:rsid w:val="004A695B"/>
    <w:rsid w:val="004A69B5"/>
    <w:rsid w:val="004A7D75"/>
    <w:rsid w:val="004B0367"/>
    <w:rsid w:val="004B11F9"/>
    <w:rsid w:val="004B1826"/>
    <w:rsid w:val="004B2497"/>
    <w:rsid w:val="004B27D7"/>
    <w:rsid w:val="004B2E71"/>
    <w:rsid w:val="004B3770"/>
    <w:rsid w:val="004B413E"/>
    <w:rsid w:val="004B47BF"/>
    <w:rsid w:val="004B555C"/>
    <w:rsid w:val="004B5873"/>
    <w:rsid w:val="004B5D76"/>
    <w:rsid w:val="004B7165"/>
    <w:rsid w:val="004B78E7"/>
    <w:rsid w:val="004B79A4"/>
    <w:rsid w:val="004B7D53"/>
    <w:rsid w:val="004B7DAA"/>
    <w:rsid w:val="004C07C2"/>
    <w:rsid w:val="004C1AA6"/>
    <w:rsid w:val="004C23E7"/>
    <w:rsid w:val="004C2418"/>
    <w:rsid w:val="004C2C1F"/>
    <w:rsid w:val="004C3716"/>
    <w:rsid w:val="004C3E5A"/>
    <w:rsid w:val="004C5864"/>
    <w:rsid w:val="004C6076"/>
    <w:rsid w:val="004C61E9"/>
    <w:rsid w:val="004C6375"/>
    <w:rsid w:val="004C7F04"/>
    <w:rsid w:val="004D00B7"/>
    <w:rsid w:val="004D05E3"/>
    <w:rsid w:val="004D0FE3"/>
    <w:rsid w:val="004D2E31"/>
    <w:rsid w:val="004D3F8A"/>
    <w:rsid w:val="004D40AE"/>
    <w:rsid w:val="004D469D"/>
    <w:rsid w:val="004D5CE5"/>
    <w:rsid w:val="004D65AF"/>
    <w:rsid w:val="004D7A87"/>
    <w:rsid w:val="004D7B01"/>
    <w:rsid w:val="004E0933"/>
    <w:rsid w:val="004E0C38"/>
    <w:rsid w:val="004E1556"/>
    <w:rsid w:val="004E2EB4"/>
    <w:rsid w:val="004E3C89"/>
    <w:rsid w:val="004E3D34"/>
    <w:rsid w:val="004E4A7D"/>
    <w:rsid w:val="004E6024"/>
    <w:rsid w:val="004F1181"/>
    <w:rsid w:val="004F1602"/>
    <w:rsid w:val="004F1AC6"/>
    <w:rsid w:val="004F299B"/>
    <w:rsid w:val="004F2C78"/>
    <w:rsid w:val="004F2E55"/>
    <w:rsid w:val="004F2F69"/>
    <w:rsid w:val="004F6E7E"/>
    <w:rsid w:val="005005EA"/>
    <w:rsid w:val="005011B5"/>
    <w:rsid w:val="00501399"/>
    <w:rsid w:val="00501E24"/>
    <w:rsid w:val="00502669"/>
    <w:rsid w:val="00502688"/>
    <w:rsid w:val="005032AF"/>
    <w:rsid w:val="00503A10"/>
    <w:rsid w:val="00510230"/>
    <w:rsid w:val="00510CFD"/>
    <w:rsid w:val="00512503"/>
    <w:rsid w:val="00512550"/>
    <w:rsid w:val="00513490"/>
    <w:rsid w:val="00514504"/>
    <w:rsid w:val="00515792"/>
    <w:rsid w:val="00515B19"/>
    <w:rsid w:val="00516312"/>
    <w:rsid w:val="005169C0"/>
    <w:rsid w:val="00516EF4"/>
    <w:rsid w:val="005175D7"/>
    <w:rsid w:val="00521B84"/>
    <w:rsid w:val="00521F41"/>
    <w:rsid w:val="0052233D"/>
    <w:rsid w:val="00522E9D"/>
    <w:rsid w:val="00523354"/>
    <w:rsid w:val="0052394D"/>
    <w:rsid w:val="00524785"/>
    <w:rsid w:val="00525AFC"/>
    <w:rsid w:val="00526712"/>
    <w:rsid w:val="00527075"/>
    <w:rsid w:val="0053016C"/>
    <w:rsid w:val="0053073E"/>
    <w:rsid w:val="00531926"/>
    <w:rsid w:val="0053194F"/>
    <w:rsid w:val="005319CE"/>
    <w:rsid w:val="00531BBD"/>
    <w:rsid w:val="00531DEB"/>
    <w:rsid w:val="005322D6"/>
    <w:rsid w:val="005326A4"/>
    <w:rsid w:val="00532CE4"/>
    <w:rsid w:val="00533ACE"/>
    <w:rsid w:val="00534AE3"/>
    <w:rsid w:val="005354EB"/>
    <w:rsid w:val="00535E90"/>
    <w:rsid w:val="00537FEE"/>
    <w:rsid w:val="00541CB3"/>
    <w:rsid w:val="00542B74"/>
    <w:rsid w:val="00542FD4"/>
    <w:rsid w:val="00543307"/>
    <w:rsid w:val="00543640"/>
    <w:rsid w:val="00543D5A"/>
    <w:rsid w:val="005444E1"/>
    <w:rsid w:val="00544F95"/>
    <w:rsid w:val="00553C0B"/>
    <w:rsid w:val="00554711"/>
    <w:rsid w:val="00555108"/>
    <w:rsid w:val="00555923"/>
    <w:rsid w:val="00560BB8"/>
    <w:rsid w:val="00561433"/>
    <w:rsid w:val="00561A1F"/>
    <w:rsid w:val="005629A0"/>
    <w:rsid w:val="00564459"/>
    <w:rsid w:val="0056511E"/>
    <w:rsid w:val="00565245"/>
    <w:rsid w:val="005667E8"/>
    <w:rsid w:val="00566F92"/>
    <w:rsid w:val="00567BCF"/>
    <w:rsid w:val="00567DA9"/>
    <w:rsid w:val="0057066A"/>
    <w:rsid w:val="00570AE7"/>
    <w:rsid w:val="00570C2A"/>
    <w:rsid w:val="00572E75"/>
    <w:rsid w:val="0057327E"/>
    <w:rsid w:val="00574CA1"/>
    <w:rsid w:val="00574F57"/>
    <w:rsid w:val="00575D8E"/>
    <w:rsid w:val="00575D95"/>
    <w:rsid w:val="00581243"/>
    <w:rsid w:val="0058322E"/>
    <w:rsid w:val="005848A0"/>
    <w:rsid w:val="005857D6"/>
    <w:rsid w:val="00590516"/>
    <w:rsid w:val="00590AAA"/>
    <w:rsid w:val="00591E10"/>
    <w:rsid w:val="00592760"/>
    <w:rsid w:val="005927E6"/>
    <w:rsid w:val="005945B5"/>
    <w:rsid w:val="005A4295"/>
    <w:rsid w:val="005A4796"/>
    <w:rsid w:val="005A49C5"/>
    <w:rsid w:val="005A5356"/>
    <w:rsid w:val="005A6022"/>
    <w:rsid w:val="005A732F"/>
    <w:rsid w:val="005A7B4B"/>
    <w:rsid w:val="005B0599"/>
    <w:rsid w:val="005B1AA3"/>
    <w:rsid w:val="005B1FFB"/>
    <w:rsid w:val="005B381A"/>
    <w:rsid w:val="005B3AD7"/>
    <w:rsid w:val="005B506E"/>
    <w:rsid w:val="005B63A2"/>
    <w:rsid w:val="005B689F"/>
    <w:rsid w:val="005C3699"/>
    <w:rsid w:val="005C381B"/>
    <w:rsid w:val="005C4AAE"/>
    <w:rsid w:val="005C6AE2"/>
    <w:rsid w:val="005C74FA"/>
    <w:rsid w:val="005D009A"/>
    <w:rsid w:val="005D13AC"/>
    <w:rsid w:val="005D25E0"/>
    <w:rsid w:val="005D34CC"/>
    <w:rsid w:val="005D48FF"/>
    <w:rsid w:val="005D5157"/>
    <w:rsid w:val="005D60F0"/>
    <w:rsid w:val="005D65F9"/>
    <w:rsid w:val="005D6753"/>
    <w:rsid w:val="005D7202"/>
    <w:rsid w:val="005D7D61"/>
    <w:rsid w:val="005E0E23"/>
    <w:rsid w:val="005E231E"/>
    <w:rsid w:val="005E2514"/>
    <w:rsid w:val="005E2886"/>
    <w:rsid w:val="005E38A2"/>
    <w:rsid w:val="005E39CA"/>
    <w:rsid w:val="005E4821"/>
    <w:rsid w:val="005E4E7D"/>
    <w:rsid w:val="005E5E23"/>
    <w:rsid w:val="005E686E"/>
    <w:rsid w:val="005F0AA7"/>
    <w:rsid w:val="005F1152"/>
    <w:rsid w:val="005F1265"/>
    <w:rsid w:val="005F24E7"/>
    <w:rsid w:val="005F3995"/>
    <w:rsid w:val="005F4484"/>
    <w:rsid w:val="005F6221"/>
    <w:rsid w:val="005F6E4C"/>
    <w:rsid w:val="005F78D8"/>
    <w:rsid w:val="006008CC"/>
    <w:rsid w:val="00601BB4"/>
    <w:rsid w:val="006036BA"/>
    <w:rsid w:val="0060403D"/>
    <w:rsid w:val="0060453E"/>
    <w:rsid w:val="006049C5"/>
    <w:rsid w:val="00605843"/>
    <w:rsid w:val="00606CA0"/>
    <w:rsid w:val="006077F9"/>
    <w:rsid w:val="00607D3F"/>
    <w:rsid w:val="00610E59"/>
    <w:rsid w:val="00612353"/>
    <w:rsid w:val="006129F2"/>
    <w:rsid w:val="006134EB"/>
    <w:rsid w:val="0061353B"/>
    <w:rsid w:val="00614059"/>
    <w:rsid w:val="0061427C"/>
    <w:rsid w:val="0061543B"/>
    <w:rsid w:val="00616213"/>
    <w:rsid w:val="0061675B"/>
    <w:rsid w:val="00616CE7"/>
    <w:rsid w:val="00621497"/>
    <w:rsid w:val="00621DCD"/>
    <w:rsid w:val="00622C7A"/>
    <w:rsid w:val="006235EF"/>
    <w:rsid w:val="00624D84"/>
    <w:rsid w:val="00624E8A"/>
    <w:rsid w:val="00625866"/>
    <w:rsid w:val="00625CBD"/>
    <w:rsid w:val="00627ECB"/>
    <w:rsid w:val="0063015A"/>
    <w:rsid w:val="006310F8"/>
    <w:rsid w:val="00632CA9"/>
    <w:rsid w:val="00632FC8"/>
    <w:rsid w:val="00633479"/>
    <w:rsid w:val="00635EF1"/>
    <w:rsid w:val="00636EEE"/>
    <w:rsid w:val="006372F6"/>
    <w:rsid w:val="00637B8D"/>
    <w:rsid w:val="00641399"/>
    <w:rsid w:val="006428FC"/>
    <w:rsid w:val="00642F76"/>
    <w:rsid w:val="006441A7"/>
    <w:rsid w:val="00644FCB"/>
    <w:rsid w:val="00645F3F"/>
    <w:rsid w:val="006463C1"/>
    <w:rsid w:val="00650A18"/>
    <w:rsid w:val="006510B1"/>
    <w:rsid w:val="0065176E"/>
    <w:rsid w:val="00651D44"/>
    <w:rsid w:val="00652916"/>
    <w:rsid w:val="006541BE"/>
    <w:rsid w:val="006554B8"/>
    <w:rsid w:val="006561D2"/>
    <w:rsid w:val="0065645F"/>
    <w:rsid w:val="006619AE"/>
    <w:rsid w:val="00661D73"/>
    <w:rsid w:val="006623A0"/>
    <w:rsid w:val="00663536"/>
    <w:rsid w:val="0066357A"/>
    <w:rsid w:val="00663DB2"/>
    <w:rsid w:val="00664138"/>
    <w:rsid w:val="00665FD0"/>
    <w:rsid w:val="006672CE"/>
    <w:rsid w:val="00670809"/>
    <w:rsid w:val="00670A75"/>
    <w:rsid w:val="00670F52"/>
    <w:rsid w:val="006714AF"/>
    <w:rsid w:val="00672B44"/>
    <w:rsid w:val="00672E43"/>
    <w:rsid w:val="00674933"/>
    <w:rsid w:val="00675B6F"/>
    <w:rsid w:val="00680E62"/>
    <w:rsid w:val="0068273C"/>
    <w:rsid w:val="00685F5D"/>
    <w:rsid w:val="00685FE6"/>
    <w:rsid w:val="00690480"/>
    <w:rsid w:val="00690BD8"/>
    <w:rsid w:val="00690C95"/>
    <w:rsid w:val="006920DC"/>
    <w:rsid w:val="00692537"/>
    <w:rsid w:val="00693214"/>
    <w:rsid w:val="0069548E"/>
    <w:rsid w:val="0069681C"/>
    <w:rsid w:val="006A013B"/>
    <w:rsid w:val="006A2ED1"/>
    <w:rsid w:val="006A30F5"/>
    <w:rsid w:val="006A33BF"/>
    <w:rsid w:val="006A3DF1"/>
    <w:rsid w:val="006A4520"/>
    <w:rsid w:val="006A761A"/>
    <w:rsid w:val="006A782B"/>
    <w:rsid w:val="006B1104"/>
    <w:rsid w:val="006B1119"/>
    <w:rsid w:val="006B2566"/>
    <w:rsid w:val="006B5216"/>
    <w:rsid w:val="006B6E64"/>
    <w:rsid w:val="006B74BC"/>
    <w:rsid w:val="006C0777"/>
    <w:rsid w:val="006C0A5F"/>
    <w:rsid w:val="006C27A5"/>
    <w:rsid w:val="006C40E2"/>
    <w:rsid w:val="006C4F92"/>
    <w:rsid w:val="006C6388"/>
    <w:rsid w:val="006C6947"/>
    <w:rsid w:val="006D0A8D"/>
    <w:rsid w:val="006D1215"/>
    <w:rsid w:val="006D24DD"/>
    <w:rsid w:val="006D4664"/>
    <w:rsid w:val="006D4A04"/>
    <w:rsid w:val="006D4AE7"/>
    <w:rsid w:val="006D722A"/>
    <w:rsid w:val="006D76ED"/>
    <w:rsid w:val="006E0F19"/>
    <w:rsid w:val="006E15C2"/>
    <w:rsid w:val="006E1606"/>
    <w:rsid w:val="006E1F86"/>
    <w:rsid w:val="006E2346"/>
    <w:rsid w:val="006E3095"/>
    <w:rsid w:val="006E318C"/>
    <w:rsid w:val="006E3548"/>
    <w:rsid w:val="006E4992"/>
    <w:rsid w:val="006E560B"/>
    <w:rsid w:val="006E57BD"/>
    <w:rsid w:val="006E617C"/>
    <w:rsid w:val="006E7625"/>
    <w:rsid w:val="006E773C"/>
    <w:rsid w:val="006E7981"/>
    <w:rsid w:val="006F12CC"/>
    <w:rsid w:val="006F24EA"/>
    <w:rsid w:val="006F42FB"/>
    <w:rsid w:val="006F4557"/>
    <w:rsid w:val="006F5103"/>
    <w:rsid w:val="006F5736"/>
    <w:rsid w:val="006F5EC9"/>
    <w:rsid w:val="006F6223"/>
    <w:rsid w:val="006F7763"/>
    <w:rsid w:val="007007FB"/>
    <w:rsid w:val="00701729"/>
    <w:rsid w:val="00702648"/>
    <w:rsid w:val="00704A1A"/>
    <w:rsid w:val="00705398"/>
    <w:rsid w:val="00705BF3"/>
    <w:rsid w:val="00706CC3"/>
    <w:rsid w:val="00707268"/>
    <w:rsid w:val="007074C3"/>
    <w:rsid w:val="0070750D"/>
    <w:rsid w:val="00710BFC"/>
    <w:rsid w:val="0071127D"/>
    <w:rsid w:val="007130A0"/>
    <w:rsid w:val="007139D0"/>
    <w:rsid w:val="0071637F"/>
    <w:rsid w:val="00717D49"/>
    <w:rsid w:val="00717DAA"/>
    <w:rsid w:val="007202AE"/>
    <w:rsid w:val="007221EA"/>
    <w:rsid w:val="00722D7F"/>
    <w:rsid w:val="00723D1E"/>
    <w:rsid w:val="007248F1"/>
    <w:rsid w:val="00730180"/>
    <w:rsid w:val="0073085B"/>
    <w:rsid w:val="0073174D"/>
    <w:rsid w:val="00731BB6"/>
    <w:rsid w:val="00736262"/>
    <w:rsid w:val="007374A8"/>
    <w:rsid w:val="00740923"/>
    <w:rsid w:val="00742193"/>
    <w:rsid w:val="00742338"/>
    <w:rsid w:val="0074280C"/>
    <w:rsid w:val="00743CE4"/>
    <w:rsid w:val="00746C7C"/>
    <w:rsid w:val="00746D68"/>
    <w:rsid w:val="00747F2D"/>
    <w:rsid w:val="00750163"/>
    <w:rsid w:val="007516AE"/>
    <w:rsid w:val="007539E1"/>
    <w:rsid w:val="007542F9"/>
    <w:rsid w:val="0075548F"/>
    <w:rsid w:val="00756142"/>
    <w:rsid w:val="00757183"/>
    <w:rsid w:val="007627C9"/>
    <w:rsid w:val="00764271"/>
    <w:rsid w:val="007661C8"/>
    <w:rsid w:val="00766505"/>
    <w:rsid w:val="007723B4"/>
    <w:rsid w:val="00773879"/>
    <w:rsid w:val="0077468E"/>
    <w:rsid w:val="00775CD3"/>
    <w:rsid w:val="0077723D"/>
    <w:rsid w:val="0077731C"/>
    <w:rsid w:val="007828F6"/>
    <w:rsid w:val="00782E15"/>
    <w:rsid w:val="00786460"/>
    <w:rsid w:val="007902B8"/>
    <w:rsid w:val="0079082A"/>
    <w:rsid w:val="00790980"/>
    <w:rsid w:val="00790A11"/>
    <w:rsid w:val="00791EEA"/>
    <w:rsid w:val="00792211"/>
    <w:rsid w:val="00792676"/>
    <w:rsid w:val="007935AC"/>
    <w:rsid w:val="007939DC"/>
    <w:rsid w:val="0079581E"/>
    <w:rsid w:val="00795E5E"/>
    <w:rsid w:val="00797F53"/>
    <w:rsid w:val="007A19AE"/>
    <w:rsid w:val="007A1B0F"/>
    <w:rsid w:val="007A2829"/>
    <w:rsid w:val="007A2DD2"/>
    <w:rsid w:val="007A37DF"/>
    <w:rsid w:val="007A3919"/>
    <w:rsid w:val="007A3B6E"/>
    <w:rsid w:val="007A3F25"/>
    <w:rsid w:val="007A4276"/>
    <w:rsid w:val="007A42AD"/>
    <w:rsid w:val="007A436B"/>
    <w:rsid w:val="007A61EE"/>
    <w:rsid w:val="007A714E"/>
    <w:rsid w:val="007A7A0C"/>
    <w:rsid w:val="007B033E"/>
    <w:rsid w:val="007B0711"/>
    <w:rsid w:val="007B1481"/>
    <w:rsid w:val="007B2FDB"/>
    <w:rsid w:val="007B35EF"/>
    <w:rsid w:val="007B3FE1"/>
    <w:rsid w:val="007B5169"/>
    <w:rsid w:val="007B5C7A"/>
    <w:rsid w:val="007C271A"/>
    <w:rsid w:val="007C48A0"/>
    <w:rsid w:val="007C48FD"/>
    <w:rsid w:val="007C5044"/>
    <w:rsid w:val="007C7290"/>
    <w:rsid w:val="007D0518"/>
    <w:rsid w:val="007D05CB"/>
    <w:rsid w:val="007D1CE6"/>
    <w:rsid w:val="007D50A3"/>
    <w:rsid w:val="007D50BA"/>
    <w:rsid w:val="007D6FE7"/>
    <w:rsid w:val="007D75A0"/>
    <w:rsid w:val="007D75C9"/>
    <w:rsid w:val="007E17C2"/>
    <w:rsid w:val="007E1DAD"/>
    <w:rsid w:val="007E2761"/>
    <w:rsid w:val="007E3731"/>
    <w:rsid w:val="007E3EA6"/>
    <w:rsid w:val="007E52D2"/>
    <w:rsid w:val="007E7F3D"/>
    <w:rsid w:val="007F0726"/>
    <w:rsid w:val="007F0FAA"/>
    <w:rsid w:val="007F50B8"/>
    <w:rsid w:val="007F62D6"/>
    <w:rsid w:val="00801085"/>
    <w:rsid w:val="00801E89"/>
    <w:rsid w:val="00802B68"/>
    <w:rsid w:val="00802CAC"/>
    <w:rsid w:val="00804955"/>
    <w:rsid w:val="00805AAC"/>
    <w:rsid w:val="00805BB8"/>
    <w:rsid w:val="008071FF"/>
    <w:rsid w:val="00807655"/>
    <w:rsid w:val="00807B76"/>
    <w:rsid w:val="008105A0"/>
    <w:rsid w:val="00812A07"/>
    <w:rsid w:val="00813AD0"/>
    <w:rsid w:val="00814247"/>
    <w:rsid w:val="00816B6C"/>
    <w:rsid w:val="00816DC9"/>
    <w:rsid w:val="00816DDA"/>
    <w:rsid w:val="0082149E"/>
    <w:rsid w:val="00821F59"/>
    <w:rsid w:val="00822FD1"/>
    <w:rsid w:val="00823D9D"/>
    <w:rsid w:val="0082446A"/>
    <w:rsid w:val="00825D35"/>
    <w:rsid w:val="00826A8D"/>
    <w:rsid w:val="00826BA1"/>
    <w:rsid w:val="00826C53"/>
    <w:rsid w:val="00827E86"/>
    <w:rsid w:val="008309F0"/>
    <w:rsid w:val="00832161"/>
    <w:rsid w:val="00834833"/>
    <w:rsid w:val="0083624B"/>
    <w:rsid w:val="0083687C"/>
    <w:rsid w:val="00842708"/>
    <w:rsid w:val="008432F0"/>
    <w:rsid w:val="00843A81"/>
    <w:rsid w:val="00843B06"/>
    <w:rsid w:val="008452A4"/>
    <w:rsid w:val="00845781"/>
    <w:rsid w:val="0084650B"/>
    <w:rsid w:val="00846948"/>
    <w:rsid w:val="00846F91"/>
    <w:rsid w:val="00850121"/>
    <w:rsid w:val="00851432"/>
    <w:rsid w:val="00851D37"/>
    <w:rsid w:val="00852A25"/>
    <w:rsid w:val="008546C9"/>
    <w:rsid w:val="008557DF"/>
    <w:rsid w:val="008567E2"/>
    <w:rsid w:val="00857069"/>
    <w:rsid w:val="00860FF4"/>
    <w:rsid w:val="008618F9"/>
    <w:rsid w:val="0086208F"/>
    <w:rsid w:val="00862C76"/>
    <w:rsid w:val="008638D3"/>
    <w:rsid w:val="00864096"/>
    <w:rsid w:val="00865535"/>
    <w:rsid w:val="0086692E"/>
    <w:rsid w:val="00866B83"/>
    <w:rsid w:val="0087111C"/>
    <w:rsid w:val="00871DE6"/>
    <w:rsid w:val="00872DC5"/>
    <w:rsid w:val="00873785"/>
    <w:rsid w:val="00873948"/>
    <w:rsid w:val="008743D3"/>
    <w:rsid w:val="008744D0"/>
    <w:rsid w:val="008746EA"/>
    <w:rsid w:val="00876701"/>
    <w:rsid w:val="008800CC"/>
    <w:rsid w:val="00880E6B"/>
    <w:rsid w:val="00881A86"/>
    <w:rsid w:val="00881A95"/>
    <w:rsid w:val="00881DD1"/>
    <w:rsid w:val="008839A7"/>
    <w:rsid w:val="00883C5E"/>
    <w:rsid w:val="00883EF2"/>
    <w:rsid w:val="00884A90"/>
    <w:rsid w:val="00886EE1"/>
    <w:rsid w:val="00890199"/>
    <w:rsid w:val="00890506"/>
    <w:rsid w:val="0089182E"/>
    <w:rsid w:val="008933C7"/>
    <w:rsid w:val="008939A7"/>
    <w:rsid w:val="008939C5"/>
    <w:rsid w:val="00893CD3"/>
    <w:rsid w:val="00894357"/>
    <w:rsid w:val="00894A81"/>
    <w:rsid w:val="008971A5"/>
    <w:rsid w:val="0089740A"/>
    <w:rsid w:val="008A18D0"/>
    <w:rsid w:val="008A289F"/>
    <w:rsid w:val="008A320D"/>
    <w:rsid w:val="008A5077"/>
    <w:rsid w:val="008B0048"/>
    <w:rsid w:val="008B1ED9"/>
    <w:rsid w:val="008B2986"/>
    <w:rsid w:val="008B315E"/>
    <w:rsid w:val="008B4326"/>
    <w:rsid w:val="008C07A7"/>
    <w:rsid w:val="008C09CF"/>
    <w:rsid w:val="008C1211"/>
    <w:rsid w:val="008C2467"/>
    <w:rsid w:val="008C35B5"/>
    <w:rsid w:val="008C3F7A"/>
    <w:rsid w:val="008C440A"/>
    <w:rsid w:val="008C628E"/>
    <w:rsid w:val="008C7334"/>
    <w:rsid w:val="008D077F"/>
    <w:rsid w:val="008D1E0A"/>
    <w:rsid w:val="008D386D"/>
    <w:rsid w:val="008D3A3B"/>
    <w:rsid w:val="008D3F42"/>
    <w:rsid w:val="008D405E"/>
    <w:rsid w:val="008D449C"/>
    <w:rsid w:val="008D6E6C"/>
    <w:rsid w:val="008E03C6"/>
    <w:rsid w:val="008E075B"/>
    <w:rsid w:val="008E2F8C"/>
    <w:rsid w:val="008E3666"/>
    <w:rsid w:val="008E4DE9"/>
    <w:rsid w:val="008E55AF"/>
    <w:rsid w:val="008E6F10"/>
    <w:rsid w:val="008E7730"/>
    <w:rsid w:val="008F0C33"/>
    <w:rsid w:val="008F1259"/>
    <w:rsid w:val="008F1351"/>
    <w:rsid w:val="008F4BFE"/>
    <w:rsid w:val="008F5860"/>
    <w:rsid w:val="008F5C98"/>
    <w:rsid w:val="008F69DD"/>
    <w:rsid w:val="008F69FD"/>
    <w:rsid w:val="009003E3"/>
    <w:rsid w:val="00901387"/>
    <w:rsid w:val="00901738"/>
    <w:rsid w:val="00901789"/>
    <w:rsid w:val="00902279"/>
    <w:rsid w:val="009025EC"/>
    <w:rsid w:val="00902EBD"/>
    <w:rsid w:val="0090384A"/>
    <w:rsid w:val="00904CD6"/>
    <w:rsid w:val="009051CB"/>
    <w:rsid w:val="00905232"/>
    <w:rsid w:val="00907432"/>
    <w:rsid w:val="009074B3"/>
    <w:rsid w:val="00910221"/>
    <w:rsid w:val="00912EDC"/>
    <w:rsid w:val="0091306E"/>
    <w:rsid w:val="00913C7D"/>
    <w:rsid w:val="00913FA2"/>
    <w:rsid w:val="00914A44"/>
    <w:rsid w:val="00914D40"/>
    <w:rsid w:val="00914F17"/>
    <w:rsid w:val="00915494"/>
    <w:rsid w:val="00915C36"/>
    <w:rsid w:val="009163BF"/>
    <w:rsid w:val="00917149"/>
    <w:rsid w:val="00920443"/>
    <w:rsid w:val="00921960"/>
    <w:rsid w:val="009221CF"/>
    <w:rsid w:val="00922ACA"/>
    <w:rsid w:val="00922B54"/>
    <w:rsid w:val="009233B7"/>
    <w:rsid w:val="00923680"/>
    <w:rsid w:val="00923F30"/>
    <w:rsid w:val="00924782"/>
    <w:rsid w:val="009249FC"/>
    <w:rsid w:val="00931D2C"/>
    <w:rsid w:val="00932848"/>
    <w:rsid w:val="00932E57"/>
    <w:rsid w:val="00933802"/>
    <w:rsid w:val="00934783"/>
    <w:rsid w:val="00936066"/>
    <w:rsid w:val="009375EF"/>
    <w:rsid w:val="00937CA4"/>
    <w:rsid w:val="00940A10"/>
    <w:rsid w:val="00940A7C"/>
    <w:rsid w:val="00941C56"/>
    <w:rsid w:val="00942C7E"/>
    <w:rsid w:val="00944DB0"/>
    <w:rsid w:val="00944ECD"/>
    <w:rsid w:val="009457AB"/>
    <w:rsid w:val="009547CD"/>
    <w:rsid w:val="00955025"/>
    <w:rsid w:val="009552C7"/>
    <w:rsid w:val="0095610E"/>
    <w:rsid w:val="00956D5B"/>
    <w:rsid w:val="00957C87"/>
    <w:rsid w:val="00960284"/>
    <w:rsid w:val="00960705"/>
    <w:rsid w:val="00960CED"/>
    <w:rsid w:val="00963682"/>
    <w:rsid w:val="00965CF5"/>
    <w:rsid w:val="00967F2A"/>
    <w:rsid w:val="00972E92"/>
    <w:rsid w:val="009735F9"/>
    <w:rsid w:val="00973A4E"/>
    <w:rsid w:val="00973DE6"/>
    <w:rsid w:val="0097528B"/>
    <w:rsid w:val="00975BD3"/>
    <w:rsid w:val="00976AFD"/>
    <w:rsid w:val="00976B68"/>
    <w:rsid w:val="009775A7"/>
    <w:rsid w:val="00981D26"/>
    <w:rsid w:val="00981F8A"/>
    <w:rsid w:val="009823F2"/>
    <w:rsid w:val="00982E6E"/>
    <w:rsid w:val="00983063"/>
    <w:rsid w:val="00983162"/>
    <w:rsid w:val="0098347A"/>
    <w:rsid w:val="0098487C"/>
    <w:rsid w:val="00986984"/>
    <w:rsid w:val="009869E9"/>
    <w:rsid w:val="0099103E"/>
    <w:rsid w:val="00991640"/>
    <w:rsid w:val="009917B4"/>
    <w:rsid w:val="00991DC8"/>
    <w:rsid w:val="009926AE"/>
    <w:rsid w:val="009929D8"/>
    <w:rsid w:val="00993A52"/>
    <w:rsid w:val="009949B1"/>
    <w:rsid w:val="00995CA9"/>
    <w:rsid w:val="00996AFA"/>
    <w:rsid w:val="00996F8B"/>
    <w:rsid w:val="0099723B"/>
    <w:rsid w:val="00997776"/>
    <w:rsid w:val="00997C26"/>
    <w:rsid w:val="009A0023"/>
    <w:rsid w:val="009A0586"/>
    <w:rsid w:val="009A070E"/>
    <w:rsid w:val="009A1AA2"/>
    <w:rsid w:val="009A2A41"/>
    <w:rsid w:val="009A3035"/>
    <w:rsid w:val="009A3B69"/>
    <w:rsid w:val="009A3BFF"/>
    <w:rsid w:val="009A410F"/>
    <w:rsid w:val="009A5162"/>
    <w:rsid w:val="009A5BE3"/>
    <w:rsid w:val="009A656D"/>
    <w:rsid w:val="009A74E1"/>
    <w:rsid w:val="009B122C"/>
    <w:rsid w:val="009B185A"/>
    <w:rsid w:val="009B2539"/>
    <w:rsid w:val="009B2DC4"/>
    <w:rsid w:val="009B3005"/>
    <w:rsid w:val="009B3C43"/>
    <w:rsid w:val="009B4A99"/>
    <w:rsid w:val="009B69A3"/>
    <w:rsid w:val="009B6E74"/>
    <w:rsid w:val="009B793A"/>
    <w:rsid w:val="009C16D4"/>
    <w:rsid w:val="009C1ABC"/>
    <w:rsid w:val="009C2171"/>
    <w:rsid w:val="009C255D"/>
    <w:rsid w:val="009C32B7"/>
    <w:rsid w:val="009C4CDE"/>
    <w:rsid w:val="009C6FFB"/>
    <w:rsid w:val="009C7490"/>
    <w:rsid w:val="009C7E15"/>
    <w:rsid w:val="009D05A7"/>
    <w:rsid w:val="009D172E"/>
    <w:rsid w:val="009D1FC3"/>
    <w:rsid w:val="009D2247"/>
    <w:rsid w:val="009D338B"/>
    <w:rsid w:val="009D36CC"/>
    <w:rsid w:val="009D5584"/>
    <w:rsid w:val="009E002E"/>
    <w:rsid w:val="009E0220"/>
    <w:rsid w:val="009E0D66"/>
    <w:rsid w:val="009E0F58"/>
    <w:rsid w:val="009E1D18"/>
    <w:rsid w:val="009E26CA"/>
    <w:rsid w:val="009E481D"/>
    <w:rsid w:val="009E51F5"/>
    <w:rsid w:val="009E594D"/>
    <w:rsid w:val="009E597C"/>
    <w:rsid w:val="009E59A2"/>
    <w:rsid w:val="009E71ED"/>
    <w:rsid w:val="009E77A0"/>
    <w:rsid w:val="009F081B"/>
    <w:rsid w:val="009F0B83"/>
    <w:rsid w:val="009F1EED"/>
    <w:rsid w:val="009F42C4"/>
    <w:rsid w:val="009F63BE"/>
    <w:rsid w:val="009F6657"/>
    <w:rsid w:val="009F68D3"/>
    <w:rsid w:val="009F7DF6"/>
    <w:rsid w:val="00A0265B"/>
    <w:rsid w:val="00A02697"/>
    <w:rsid w:val="00A047D6"/>
    <w:rsid w:val="00A04A93"/>
    <w:rsid w:val="00A04CAA"/>
    <w:rsid w:val="00A05027"/>
    <w:rsid w:val="00A06500"/>
    <w:rsid w:val="00A07A93"/>
    <w:rsid w:val="00A10B79"/>
    <w:rsid w:val="00A1192C"/>
    <w:rsid w:val="00A11B1C"/>
    <w:rsid w:val="00A11EF6"/>
    <w:rsid w:val="00A1273D"/>
    <w:rsid w:val="00A130A7"/>
    <w:rsid w:val="00A13637"/>
    <w:rsid w:val="00A1388C"/>
    <w:rsid w:val="00A140BF"/>
    <w:rsid w:val="00A14179"/>
    <w:rsid w:val="00A15C33"/>
    <w:rsid w:val="00A16325"/>
    <w:rsid w:val="00A16383"/>
    <w:rsid w:val="00A17CCB"/>
    <w:rsid w:val="00A201E5"/>
    <w:rsid w:val="00A22E89"/>
    <w:rsid w:val="00A23219"/>
    <w:rsid w:val="00A23E06"/>
    <w:rsid w:val="00A24419"/>
    <w:rsid w:val="00A2652B"/>
    <w:rsid w:val="00A26CE8"/>
    <w:rsid w:val="00A26E5D"/>
    <w:rsid w:val="00A30DFB"/>
    <w:rsid w:val="00A3169B"/>
    <w:rsid w:val="00A31B80"/>
    <w:rsid w:val="00A34F66"/>
    <w:rsid w:val="00A35392"/>
    <w:rsid w:val="00A35430"/>
    <w:rsid w:val="00A3583C"/>
    <w:rsid w:val="00A369BE"/>
    <w:rsid w:val="00A36D9A"/>
    <w:rsid w:val="00A37488"/>
    <w:rsid w:val="00A37609"/>
    <w:rsid w:val="00A409E8"/>
    <w:rsid w:val="00A43B3C"/>
    <w:rsid w:val="00A4426D"/>
    <w:rsid w:val="00A442D6"/>
    <w:rsid w:val="00A45FF8"/>
    <w:rsid w:val="00A50968"/>
    <w:rsid w:val="00A51105"/>
    <w:rsid w:val="00A5187E"/>
    <w:rsid w:val="00A52678"/>
    <w:rsid w:val="00A52FDD"/>
    <w:rsid w:val="00A53152"/>
    <w:rsid w:val="00A541B5"/>
    <w:rsid w:val="00A55DA3"/>
    <w:rsid w:val="00A57284"/>
    <w:rsid w:val="00A57D81"/>
    <w:rsid w:val="00A57E29"/>
    <w:rsid w:val="00A60C9D"/>
    <w:rsid w:val="00A61EE5"/>
    <w:rsid w:val="00A62543"/>
    <w:rsid w:val="00A643C1"/>
    <w:rsid w:val="00A649D4"/>
    <w:rsid w:val="00A64FD8"/>
    <w:rsid w:val="00A656F6"/>
    <w:rsid w:val="00A66B86"/>
    <w:rsid w:val="00A67B48"/>
    <w:rsid w:val="00A701E9"/>
    <w:rsid w:val="00A70E35"/>
    <w:rsid w:val="00A71090"/>
    <w:rsid w:val="00A71272"/>
    <w:rsid w:val="00A714AE"/>
    <w:rsid w:val="00A73701"/>
    <w:rsid w:val="00A73C0C"/>
    <w:rsid w:val="00A7481F"/>
    <w:rsid w:val="00A755AF"/>
    <w:rsid w:val="00A7614C"/>
    <w:rsid w:val="00A775D0"/>
    <w:rsid w:val="00A77946"/>
    <w:rsid w:val="00A77C07"/>
    <w:rsid w:val="00A77D0C"/>
    <w:rsid w:val="00A77EE4"/>
    <w:rsid w:val="00A805E8"/>
    <w:rsid w:val="00A81286"/>
    <w:rsid w:val="00A8272E"/>
    <w:rsid w:val="00A82ADD"/>
    <w:rsid w:val="00A82E45"/>
    <w:rsid w:val="00A85D85"/>
    <w:rsid w:val="00A864D3"/>
    <w:rsid w:val="00A873E2"/>
    <w:rsid w:val="00A87736"/>
    <w:rsid w:val="00A9109F"/>
    <w:rsid w:val="00A9128C"/>
    <w:rsid w:val="00A9367C"/>
    <w:rsid w:val="00A95715"/>
    <w:rsid w:val="00A9627E"/>
    <w:rsid w:val="00A9682D"/>
    <w:rsid w:val="00A97154"/>
    <w:rsid w:val="00AA5234"/>
    <w:rsid w:val="00AA5AF0"/>
    <w:rsid w:val="00AA687E"/>
    <w:rsid w:val="00AA6C8B"/>
    <w:rsid w:val="00AA6EF8"/>
    <w:rsid w:val="00AB39BA"/>
    <w:rsid w:val="00AB792E"/>
    <w:rsid w:val="00AC1A41"/>
    <w:rsid w:val="00AC33AF"/>
    <w:rsid w:val="00AC37C0"/>
    <w:rsid w:val="00AC3C48"/>
    <w:rsid w:val="00AC3F30"/>
    <w:rsid w:val="00AC3FB4"/>
    <w:rsid w:val="00AC62BC"/>
    <w:rsid w:val="00AD333B"/>
    <w:rsid w:val="00AD4C5C"/>
    <w:rsid w:val="00AD50BF"/>
    <w:rsid w:val="00AD6014"/>
    <w:rsid w:val="00AD655B"/>
    <w:rsid w:val="00AD66DA"/>
    <w:rsid w:val="00AD6A7C"/>
    <w:rsid w:val="00AE0F1A"/>
    <w:rsid w:val="00AE1429"/>
    <w:rsid w:val="00AE2353"/>
    <w:rsid w:val="00AE2E1B"/>
    <w:rsid w:val="00AE380D"/>
    <w:rsid w:val="00AE42C3"/>
    <w:rsid w:val="00AE742B"/>
    <w:rsid w:val="00AE78D9"/>
    <w:rsid w:val="00AF0B20"/>
    <w:rsid w:val="00AF1832"/>
    <w:rsid w:val="00AF1AD4"/>
    <w:rsid w:val="00AF1C4C"/>
    <w:rsid w:val="00AF27C4"/>
    <w:rsid w:val="00AF29C7"/>
    <w:rsid w:val="00AF3266"/>
    <w:rsid w:val="00AF33CB"/>
    <w:rsid w:val="00AF37F8"/>
    <w:rsid w:val="00AF3F32"/>
    <w:rsid w:val="00AF41CC"/>
    <w:rsid w:val="00AF4395"/>
    <w:rsid w:val="00AF56AE"/>
    <w:rsid w:val="00AF5C0A"/>
    <w:rsid w:val="00AF61AB"/>
    <w:rsid w:val="00AF65DA"/>
    <w:rsid w:val="00AF70D0"/>
    <w:rsid w:val="00B010A1"/>
    <w:rsid w:val="00B03989"/>
    <w:rsid w:val="00B0438D"/>
    <w:rsid w:val="00B043F5"/>
    <w:rsid w:val="00B0478F"/>
    <w:rsid w:val="00B071DF"/>
    <w:rsid w:val="00B07971"/>
    <w:rsid w:val="00B07B2C"/>
    <w:rsid w:val="00B12754"/>
    <w:rsid w:val="00B12C80"/>
    <w:rsid w:val="00B13911"/>
    <w:rsid w:val="00B13F18"/>
    <w:rsid w:val="00B14DAE"/>
    <w:rsid w:val="00B151A9"/>
    <w:rsid w:val="00B15208"/>
    <w:rsid w:val="00B20620"/>
    <w:rsid w:val="00B21845"/>
    <w:rsid w:val="00B21BEC"/>
    <w:rsid w:val="00B228DE"/>
    <w:rsid w:val="00B22DFD"/>
    <w:rsid w:val="00B23BF9"/>
    <w:rsid w:val="00B23C72"/>
    <w:rsid w:val="00B24664"/>
    <w:rsid w:val="00B2477A"/>
    <w:rsid w:val="00B252E1"/>
    <w:rsid w:val="00B25395"/>
    <w:rsid w:val="00B25FAC"/>
    <w:rsid w:val="00B26258"/>
    <w:rsid w:val="00B268A1"/>
    <w:rsid w:val="00B2769F"/>
    <w:rsid w:val="00B278EE"/>
    <w:rsid w:val="00B27AE4"/>
    <w:rsid w:val="00B30766"/>
    <w:rsid w:val="00B32213"/>
    <w:rsid w:val="00B3402D"/>
    <w:rsid w:val="00B34836"/>
    <w:rsid w:val="00B34EB0"/>
    <w:rsid w:val="00B36707"/>
    <w:rsid w:val="00B3677F"/>
    <w:rsid w:val="00B376AA"/>
    <w:rsid w:val="00B37899"/>
    <w:rsid w:val="00B37C1F"/>
    <w:rsid w:val="00B37E82"/>
    <w:rsid w:val="00B41202"/>
    <w:rsid w:val="00B41501"/>
    <w:rsid w:val="00B4288B"/>
    <w:rsid w:val="00B43E79"/>
    <w:rsid w:val="00B450E5"/>
    <w:rsid w:val="00B45CC2"/>
    <w:rsid w:val="00B460EF"/>
    <w:rsid w:val="00B4713C"/>
    <w:rsid w:val="00B47ECE"/>
    <w:rsid w:val="00B5009D"/>
    <w:rsid w:val="00B50304"/>
    <w:rsid w:val="00B52215"/>
    <w:rsid w:val="00B5262A"/>
    <w:rsid w:val="00B53497"/>
    <w:rsid w:val="00B541EE"/>
    <w:rsid w:val="00B5489C"/>
    <w:rsid w:val="00B567DD"/>
    <w:rsid w:val="00B572BE"/>
    <w:rsid w:val="00B60EFB"/>
    <w:rsid w:val="00B61636"/>
    <w:rsid w:val="00B635C1"/>
    <w:rsid w:val="00B64D92"/>
    <w:rsid w:val="00B64F33"/>
    <w:rsid w:val="00B65410"/>
    <w:rsid w:val="00B6655E"/>
    <w:rsid w:val="00B67796"/>
    <w:rsid w:val="00B70618"/>
    <w:rsid w:val="00B74319"/>
    <w:rsid w:val="00B751CB"/>
    <w:rsid w:val="00B75292"/>
    <w:rsid w:val="00B75543"/>
    <w:rsid w:val="00B76293"/>
    <w:rsid w:val="00B77D19"/>
    <w:rsid w:val="00B814FA"/>
    <w:rsid w:val="00B815A8"/>
    <w:rsid w:val="00B817AE"/>
    <w:rsid w:val="00B82E1E"/>
    <w:rsid w:val="00B83881"/>
    <w:rsid w:val="00B84567"/>
    <w:rsid w:val="00B845C1"/>
    <w:rsid w:val="00B84EDA"/>
    <w:rsid w:val="00B85022"/>
    <w:rsid w:val="00B85A20"/>
    <w:rsid w:val="00B8766D"/>
    <w:rsid w:val="00B87DD7"/>
    <w:rsid w:val="00B90048"/>
    <w:rsid w:val="00B90123"/>
    <w:rsid w:val="00B90619"/>
    <w:rsid w:val="00B907CE"/>
    <w:rsid w:val="00B90E2C"/>
    <w:rsid w:val="00B92501"/>
    <w:rsid w:val="00B92821"/>
    <w:rsid w:val="00B93393"/>
    <w:rsid w:val="00B93C10"/>
    <w:rsid w:val="00B93FC6"/>
    <w:rsid w:val="00B965CB"/>
    <w:rsid w:val="00BA049C"/>
    <w:rsid w:val="00BA29E7"/>
    <w:rsid w:val="00BA443B"/>
    <w:rsid w:val="00BA4715"/>
    <w:rsid w:val="00BA4FBB"/>
    <w:rsid w:val="00BA6115"/>
    <w:rsid w:val="00BA6A44"/>
    <w:rsid w:val="00BA70D6"/>
    <w:rsid w:val="00BA739F"/>
    <w:rsid w:val="00BB0D96"/>
    <w:rsid w:val="00BB3433"/>
    <w:rsid w:val="00BB4BD5"/>
    <w:rsid w:val="00BB4CEA"/>
    <w:rsid w:val="00BB554A"/>
    <w:rsid w:val="00BB5A3B"/>
    <w:rsid w:val="00BB6CFB"/>
    <w:rsid w:val="00BC079F"/>
    <w:rsid w:val="00BC0FF5"/>
    <w:rsid w:val="00BC10D1"/>
    <w:rsid w:val="00BC16E0"/>
    <w:rsid w:val="00BC24AE"/>
    <w:rsid w:val="00BD0701"/>
    <w:rsid w:val="00BD172C"/>
    <w:rsid w:val="00BD29BA"/>
    <w:rsid w:val="00BD65D1"/>
    <w:rsid w:val="00BD68BB"/>
    <w:rsid w:val="00BD68BD"/>
    <w:rsid w:val="00BE0D81"/>
    <w:rsid w:val="00BE105C"/>
    <w:rsid w:val="00BE281C"/>
    <w:rsid w:val="00BE2DEC"/>
    <w:rsid w:val="00BE31FC"/>
    <w:rsid w:val="00BE7002"/>
    <w:rsid w:val="00BE7675"/>
    <w:rsid w:val="00BF0163"/>
    <w:rsid w:val="00BF23D8"/>
    <w:rsid w:val="00BF3374"/>
    <w:rsid w:val="00BF3FBB"/>
    <w:rsid w:val="00BF414A"/>
    <w:rsid w:val="00BF4357"/>
    <w:rsid w:val="00BF4865"/>
    <w:rsid w:val="00BF4FF2"/>
    <w:rsid w:val="00BF59B6"/>
    <w:rsid w:val="00BF6218"/>
    <w:rsid w:val="00BF6220"/>
    <w:rsid w:val="00BF657C"/>
    <w:rsid w:val="00BF73DA"/>
    <w:rsid w:val="00BF782C"/>
    <w:rsid w:val="00C02189"/>
    <w:rsid w:val="00C026AB"/>
    <w:rsid w:val="00C033DB"/>
    <w:rsid w:val="00C034EB"/>
    <w:rsid w:val="00C03DB6"/>
    <w:rsid w:val="00C04E83"/>
    <w:rsid w:val="00C057C1"/>
    <w:rsid w:val="00C10227"/>
    <w:rsid w:val="00C105F1"/>
    <w:rsid w:val="00C10F47"/>
    <w:rsid w:val="00C15348"/>
    <w:rsid w:val="00C15D0C"/>
    <w:rsid w:val="00C16A8E"/>
    <w:rsid w:val="00C16D51"/>
    <w:rsid w:val="00C205E1"/>
    <w:rsid w:val="00C2128E"/>
    <w:rsid w:val="00C21547"/>
    <w:rsid w:val="00C22E73"/>
    <w:rsid w:val="00C23CF4"/>
    <w:rsid w:val="00C253EC"/>
    <w:rsid w:val="00C25BD9"/>
    <w:rsid w:val="00C26AF6"/>
    <w:rsid w:val="00C26C7C"/>
    <w:rsid w:val="00C30125"/>
    <w:rsid w:val="00C30523"/>
    <w:rsid w:val="00C306A3"/>
    <w:rsid w:val="00C30E9C"/>
    <w:rsid w:val="00C314B8"/>
    <w:rsid w:val="00C3279C"/>
    <w:rsid w:val="00C336AA"/>
    <w:rsid w:val="00C354E6"/>
    <w:rsid w:val="00C36732"/>
    <w:rsid w:val="00C36861"/>
    <w:rsid w:val="00C376D4"/>
    <w:rsid w:val="00C37945"/>
    <w:rsid w:val="00C42A5D"/>
    <w:rsid w:val="00C4341F"/>
    <w:rsid w:val="00C448F5"/>
    <w:rsid w:val="00C46058"/>
    <w:rsid w:val="00C47B75"/>
    <w:rsid w:val="00C50E17"/>
    <w:rsid w:val="00C5100D"/>
    <w:rsid w:val="00C51D43"/>
    <w:rsid w:val="00C521F6"/>
    <w:rsid w:val="00C52351"/>
    <w:rsid w:val="00C53EB7"/>
    <w:rsid w:val="00C55699"/>
    <w:rsid w:val="00C55A08"/>
    <w:rsid w:val="00C5743A"/>
    <w:rsid w:val="00C57541"/>
    <w:rsid w:val="00C57A55"/>
    <w:rsid w:val="00C57E0C"/>
    <w:rsid w:val="00C57E73"/>
    <w:rsid w:val="00C57F38"/>
    <w:rsid w:val="00C6054C"/>
    <w:rsid w:val="00C60C18"/>
    <w:rsid w:val="00C6152A"/>
    <w:rsid w:val="00C616A0"/>
    <w:rsid w:val="00C619FF"/>
    <w:rsid w:val="00C625F8"/>
    <w:rsid w:val="00C62C39"/>
    <w:rsid w:val="00C6367A"/>
    <w:rsid w:val="00C64216"/>
    <w:rsid w:val="00C65079"/>
    <w:rsid w:val="00C65C50"/>
    <w:rsid w:val="00C67471"/>
    <w:rsid w:val="00C70D3B"/>
    <w:rsid w:val="00C71EFA"/>
    <w:rsid w:val="00C71FB3"/>
    <w:rsid w:val="00C72607"/>
    <w:rsid w:val="00C72F73"/>
    <w:rsid w:val="00C73695"/>
    <w:rsid w:val="00C73F62"/>
    <w:rsid w:val="00C74D79"/>
    <w:rsid w:val="00C75985"/>
    <w:rsid w:val="00C76919"/>
    <w:rsid w:val="00C76E2D"/>
    <w:rsid w:val="00C802AA"/>
    <w:rsid w:val="00C80494"/>
    <w:rsid w:val="00C81737"/>
    <w:rsid w:val="00C82EF1"/>
    <w:rsid w:val="00C83059"/>
    <w:rsid w:val="00C838B6"/>
    <w:rsid w:val="00C83C98"/>
    <w:rsid w:val="00C84D3A"/>
    <w:rsid w:val="00C854B7"/>
    <w:rsid w:val="00C856CF"/>
    <w:rsid w:val="00C85A32"/>
    <w:rsid w:val="00C85AFB"/>
    <w:rsid w:val="00C8758A"/>
    <w:rsid w:val="00C902FA"/>
    <w:rsid w:val="00C910CE"/>
    <w:rsid w:val="00C923E8"/>
    <w:rsid w:val="00C92611"/>
    <w:rsid w:val="00C94369"/>
    <w:rsid w:val="00C94AD9"/>
    <w:rsid w:val="00C94FA9"/>
    <w:rsid w:val="00C951F3"/>
    <w:rsid w:val="00C95763"/>
    <w:rsid w:val="00C95890"/>
    <w:rsid w:val="00C967EF"/>
    <w:rsid w:val="00CA0955"/>
    <w:rsid w:val="00CA20C8"/>
    <w:rsid w:val="00CA3BAA"/>
    <w:rsid w:val="00CA62E1"/>
    <w:rsid w:val="00CA74BC"/>
    <w:rsid w:val="00CB0E3C"/>
    <w:rsid w:val="00CB1057"/>
    <w:rsid w:val="00CB1E78"/>
    <w:rsid w:val="00CB3793"/>
    <w:rsid w:val="00CB4F5A"/>
    <w:rsid w:val="00CB5DFA"/>
    <w:rsid w:val="00CC137D"/>
    <w:rsid w:val="00CC143B"/>
    <w:rsid w:val="00CC15D1"/>
    <w:rsid w:val="00CC1AFD"/>
    <w:rsid w:val="00CC1C91"/>
    <w:rsid w:val="00CC277D"/>
    <w:rsid w:val="00CC2A4D"/>
    <w:rsid w:val="00CC3252"/>
    <w:rsid w:val="00CC3A56"/>
    <w:rsid w:val="00CC3C35"/>
    <w:rsid w:val="00CC3EB8"/>
    <w:rsid w:val="00CC5624"/>
    <w:rsid w:val="00CC5790"/>
    <w:rsid w:val="00CC5FC7"/>
    <w:rsid w:val="00CC609C"/>
    <w:rsid w:val="00CC63DE"/>
    <w:rsid w:val="00CC6745"/>
    <w:rsid w:val="00CC71AC"/>
    <w:rsid w:val="00CD0816"/>
    <w:rsid w:val="00CD1021"/>
    <w:rsid w:val="00CD32C8"/>
    <w:rsid w:val="00CD38F4"/>
    <w:rsid w:val="00CD3D78"/>
    <w:rsid w:val="00CD5203"/>
    <w:rsid w:val="00CD5A46"/>
    <w:rsid w:val="00CD6501"/>
    <w:rsid w:val="00CD6AA8"/>
    <w:rsid w:val="00CD72DB"/>
    <w:rsid w:val="00CD73FC"/>
    <w:rsid w:val="00CE1179"/>
    <w:rsid w:val="00CE12A0"/>
    <w:rsid w:val="00CE6F98"/>
    <w:rsid w:val="00CE7F0F"/>
    <w:rsid w:val="00CF092E"/>
    <w:rsid w:val="00CF21E5"/>
    <w:rsid w:val="00CF26A6"/>
    <w:rsid w:val="00CF27DC"/>
    <w:rsid w:val="00CF2AA3"/>
    <w:rsid w:val="00CF2E8C"/>
    <w:rsid w:val="00CF39E2"/>
    <w:rsid w:val="00CF653E"/>
    <w:rsid w:val="00CF6F4F"/>
    <w:rsid w:val="00CF7664"/>
    <w:rsid w:val="00CF7A62"/>
    <w:rsid w:val="00CF7D3E"/>
    <w:rsid w:val="00D0033B"/>
    <w:rsid w:val="00D01A0C"/>
    <w:rsid w:val="00D023B5"/>
    <w:rsid w:val="00D04867"/>
    <w:rsid w:val="00D04FA4"/>
    <w:rsid w:val="00D05BE7"/>
    <w:rsid w:val="00D0701D"/>
    <w:rsid w:val="00D12019"/>
    <w:rsid w:val="00D12B44"/>
    <w:rsid w:val="00D12B52"/>
    <w:rsid w:val="00D13DE8"/>
    <w:rsid w:val="00D16C83"/>
    <w:rsid w:val="00D16D16"/>
    <w:rsid w:val="00D170C5"/>
    <w:rsid w:val="00D17896"/>
    <w:rsid w:val="00D20AA2"/>
    <w:rsid w:val="00D21CF3"/>
    <w:rsid w:val="00D21CF8"/>
    <w:rsid w:val="00D22D25"/>
    <w:rsid w:val="00D23CA0"/>
    <w:rsid w:val="00D241E8"/>
    <w:rsid w:val="00D24FCF"/>
    <w:rsid w:val="00D30346"/>
    <w:rsid w:val="00D30DBE"/>
    <w:rsid w:val="00D32406"/>
    <w:rsid w:val="00D33825"/>
    <w:rsid w:val="00D34B16"/>
    <w:rsid w:val="00D35F4F"/>
    <w:rsid w:val="00D37766"/>
    <w:rsid w:val="00D42B8D"/>
    <w:rsid w:val="00D4438E"/>
    <w:rsid w:val="00D455F5"/>
    <w:rsid w:val="00D45C03"/>
    <w:rsid w:val="00D45F1D"/>
    <w:rsid w:val="00D46CC7"/>
    <w:rsid w:val="00D46D34"/>
    <w:rsid w:val="00D46F6C"/>
    <w:rsid w:val="00D523A4"/>
    <w:rsid w:val="00D5282A"/>
    <w:rsid w:val="00D52C19"/>
    <w:rsid w:val="00D53C4A"/>
    <w:rsid w:val="00D54AE8"/>
    <w:rsid w:val="00D54B92"/>
    <w:rsid w:val="00D55616"/>
    <w:rsid w:val="00D56853"/>
    <w:rsid w:val="00D5685F"/>
    <w:rsid w:val="00D56DC8"/>
    <w:rsid w:val="00D577DC"/>
    <w:rsid w:val="00D57A60"/>
    <w:rsid w:val="00D609B0"/>
    <w:rsid w:val="00D63126"/>
    <w:rsid w:val="00D6352E"/>
    <w:rsid w:val="00D63FEB"/>
    <w:rsid w:val="00D640AF"/>
    <w:rsid w:val="00D64482"/>
    <w:rsid w:val="00D64FBE"/>
    <w:rsid w:val="00D65132"/>
    <w:rsid w:val="00D65EB7"/>
    <w:rsid w:val="00D65FE0"/>
    <w:rsid w:val="00D663CC"/>
    <w:rsid w:val="00D66F00"/>
    <w:rsid w:val="00D66F1F"/>
    <w:rsid w:val="00D67105"/>
    <w:rsid w:val="00D673AC"/>
    <w:rsid w:val="00D67DD6"/>
    <w:rsid w:val="00D707EF"/>
    <w:rsid w:val="00D70CCE"/>
    <w:rsid w:val="00D713CD"/>
    <w:rsid w:val="00D71607"/>
    <w:rsid w:val="00D7177A"/>
    <w:rsid w:val="00D719D0"/>
    <w:rsid w:val="00D71FC6"/>
    <w:rsid w:val="00D72B33"/>
    <w:rsid w:val="00D72B57"/>
    <w:rsid w:val="00D72BF7"/>
    <w:rsid w:val="00D72E5F"/>
    <w:rsid w:val="00D8060F"/>
    <w:rsid w:val="00D80CB8"/>
    <w:rsid w:val="00D821A1"/>
    <w:rsid w:val="00D82722"/>
    <w:rsid w:val="00D835D3"/>
    <w:rsid w:val="00D85051"/>
    <w:rsid w:val="00D86074"/>
    <w:rsid w:val="00D86B10"/>
    <w:rsid w:val="00D9032B"/>
    <w:rsid w:val="00D90B8F"/>
    <w:rsid w:val="00D92470"/>
    <w:rsid w:val="00D939A2"/>
    <w:rsid w:val="00D93CA2"/>
    <w:rsid w:val="00D968A2"/>
    <w:rsid w:val="00D973A3"/>
    <w:rsid w:val="00D97635"/>
    <w:rsid w:val="00DA1686"/>
    <w:rsid w:val="00DA1A53"/>
    <w:rsid w:val="00DA4C27"/>
    <w:rsid w:val="00DA539E"/>
    <w:rsid w:val="00DA57C4"/>
    <w:rsid w:val="00DA60B0"/>
    <w:rsid w:val="00DA60D1"/>
    <w:rsid w:val="00DA6E17"/>
    <w:rsid w:val="00DA6FCB"/>
    <w:rsid w:val="00DA7136"/>
    <w:rsid w:val="00DB1372"/>
    <w:rsid w:val="00DB1D1B"/>
    <w:rsid w:val="00DB3439"/>
    <w:rsid w:val="00DB4056"/>
    <w:rsid w:val="00DB42DC"/>
    <w:rsid w:val="00DB4484"/>
    <w:rsid w:val="00DB54B5"/>
    <w:rsid w:val="00DB5A5B"/>
    <w:rsid w:val="00DB6E24"/>
    <w:rsid w:val="00DB7509"/>
    <w:rsid w:val="00DB7519"/>
    <w:rsid w:val="00DC19CF"/>
    <w:rsid w:val="00DC23F4"/>
    <w:rsid w:val="00DC2536"/>
    <w:rsid w:val="00DD126F"/>
    <w:rsid w:val="00DD2E47"/>
    <w:rsid w:val="00DD4DAC"/>
    <w:rsid w:val="00DD501C"/>
    <w:rsid w:val="00DD515B"/>
    <w:rsid w:val="00DD5C6F"/>
    <w:rsid w:val="00DD7E93"/>
    <w:rsid w:val="00DE03B7"/>
    <w:rsid w:val="00DE09E0"/>
    <w:rsid w:val="00DE1493"/>
    <w:rsid w:val="00DE1CE5"/>
    <w:rsid w:val="00DE2663"/>
    <w:rsid w:val="00DE285D"/>
    <w:rsid w:val="00DE2FF9"/>
    <w:rsid w:val="00DE38B7"/>
    <w:rsid w:val="00DE73E1"/>
    <w:rsid w:val="00DF0A84"/>
    <w:rsid w:val="00DF15F7"/>
    <w:rsid w:val="00DF1A20"/>
    <w:rsid w:val="00DF27AE"/>
    <w:rsid w:val="00DF28AD"/>
    <w:rsid w:val="00DF4AE8"/>
    <w:rsid w:val="00DF4D7D"/>
    <w:rsid w:val="00DF55B1"/>
    <w:rsid w:val="00DF60E6"/>
    <w:rsid w:val="00DF62DF"/>
    <w:rsid w:val="00DF6E43"/>
    <w:rsid w:val="00DF76CB"/>
    <w:rsid w:val="00E0095B"/>
    <w:rsid w:val="00E00B33"/>
    <w:rsid w:val="00E01352"/>
    <w:rsid w:val="00E01642"/>
    <w:rsid w:val="00E020FF"/>
    <w:rsid w:val="00E026C1"/>
    <w:rsid w:val="00E04400"/>
    <w:rsid w:val="00E055B6"/>
    <w:rsid w:val="00E05F76"/>
    <w:rsid w:val="00E0667C"/>
    <w:rsid w:val="00E07D3B"/>
    <w:rsid w:val="00E107A7"/>
    <w:rsid w:val="00E11365"/>
    <w:rsid w:val="00E11E92"/>
    <w:rsid w:val="00E12A95"/>
    <w:rsid w:val="00E12AE4"/>
    <w:rsid w:val="00E12BE1"/>
    <w:rsid w:val="00E14BEE"/>
    <w:rsid w:val="00E14E66"/>
    <w:rsid w:val="00E153F9"/>
    <w:rsid w:val="00E15A65"/>
    <w:rsid w:val="00E162E9"/>
    <w:rsid w:val="00E206E6"/>
    <w:rsid w:val="00E22033"/>
    <w:rsid w:val="00E23AC5"/>
    <w:rsid w:val="00E23F1A"/>
    <w:rsid w:val="00E2445B"/>
    <w:rsid w:val="00E2727D"/>
    <w:rsid w:val="00E32D93"/>
    <w:rsid w:val="00E356D0"/>
    <w:rsid w:val="00E35B4E"/>
    <w:rsid w:val="00E36444"/>
    <w:rsid w:val="00E36AEF"/>
    <w:rsid w:val="00E37F3B"/>
    <w:rsid w:val="00E4163D"/>
    <w:rsid w:val="00E43669"/>
    <w:rsid w:val="00E442DE"/>
    <w:rsid w:val="00E45A84"/>
    <w:rsid w:val="00E46217"/>
    <w:rsid w:val="00E462C6"/>
    <w:rsid w:val="00E470E0"/>
    <w:rsid w:val="00E47623"/>
    <w:rsid w:val="00E47F46"/>
    <w:rsid w:val="00E47F76"/>
    <w:rsid w:val="00E52E40"/>
    <w:rsid w:val="00E5338E"/>
    <w:rsid w:val="00E547D7"/>
    <w:rsid w:val="00E54BF9"/>
    <w:rsid w:val="00E54DBF"/>
    <w:rsid w:val="00E54E7C"/>
    <w:rsid w:val="00E57E46"/>
    <w:rsid w:val="00E60BE4"/>
    <w:rsid w:val="00E61461"/>
    <w:rsid w:val="00E6178E"/>
    <w:rsid w:val="00E63328"/>
    <w:rsid w:val="00E635B0"/>
    <w:rsid w:val="00E6470A"/>
    <w:rsid w:val="00E657FB"/>
    <w:rsid w:val="00E6597E"/>
    <w:rsid w:val="00E70A1A"/>
    <w:rsid w:val="00E71F5F"/>
    <w:rsid w:val="00E72F17"/>
    <w:rsid w:val="00E7334D"/>
    <w:rsid w:val="00E7418A"/>
    <w:rsid w:val="00E7446E"/>
    <w:rsid w:val="00E74723"/>
    <w:rsid w:val="00E76435"/>
    <w:rsid w:val="00E7730C"/>
    <w:rsid w:val="00E77641"/>
    <w:rsid w:val="00E8011F"/>
    <w:rsid w:val="00E80F8D"/>
    <w:rsid w:val="00E8298C"/>
    <w:rsid w:val="00E84149"/>
    <w:rsid w:val="00E848EC"/>
    <w:rsid w:val="00E85357"/>
    <w:rsid w:val="00E85961"/>
    <w:rsid w:val="00E87363"/>
    <w:rsid w:val="00E90FEB"/>
    <w:rsid w:val="00E91654"/>
    <w:rsid w:val="00E93F13"/>
    <w:rsid w:val="00E941E2"/>
    <w:rsid w:val="00E94F9E"/>
    <w:rsid w:val="00E969E3"/>
    <w:rsid w:val="00E97064"/>
    <w:rsid w:val="00E97AF3"/>
    <w:rsid w:val="00EA1F9E"/>
    <w:rsid w:val="00EA28EF"/>
    <w:rsid w:val="00EA2C55"/>
    <w:rsid w:val="00EA3196"/>
    <w:rsid w:val="00EA31AD"/>
    <w:rsid w:val="00EA33F5"/>
    <w:rsid w:val="00EA42D7"/>
    <w:rsid w:val="00EA4758"/>
    <w:rsid w:val="00EA6AC5"/>
    <w:rsid w:val="00EA6AD0"/>
    <w:rsid w:val="00EA6E5F"/>
    <w:rsid w:val="00EA7530"/>
    <w:rsid w:val="00EA77E3"/>
    <w:rsid w:val="00EA7BC5"/>
    <w:rsid w:val="00EB11EC"/>
    <w:rsid w:val="00EB1586"/>
    <w:rsid w:val="00EB16CE"/>
    <w:rsid w:val="00EB2709"/>
    <w:rsid w:val="00EB2BFE"/>
    <w:rsid w:val="00EB2DDC"/>
    <w:rsid w:val="00EB3513"/>
    <w:rsid w:val="00EB4478"/>
    <w:rsid w:val="00EB5102"/>
    <w:rsid w:val="00EB6654"/>
    <w:rsid w:val="00EB7130"/>
    <w:rsid w:val="00EC023D"/>
    <w:rsid w:val="00EC2E69"/>
    <w:rsid w:val="00EC56F4"/>
    <w:rsid w:val="00EC5A91"/>
    <w:rsid w:val="00EC6BBA"/>
    <w:rsid w:val="00EC6C74"/>
    <w:rsid w:val="00ED129E"/>
    <w:rsid w:val="00ED3001"/>
    <w:rsid w:val="00ED4862"/>
    <w:rsid w:val="00ED58D8"/>
    <w:rsid w:val="00ED5CA1"/>
    <w:rsid w:val="00ED65AA"/>
    <w:rsid w:val="00ED67CB"/>
    <w:rsid w:val="00ED7B0C"/>
    <w:rsid w:val="00ED7F2E"/>
    <w:rsid w:val="00EE185E"/>
    <w:rsid w:val="00EE1B75"/>
    <w:rsid w:val="00EE2957"/>
    <w:rsid w:val="00EE4440"/>
    <w:rsid w:val="00EE48D0"/>
    <w:rsid w:val="00EE5FAB"/>
    <w:rsid w:val="00EE6E49"/>
    <w:rsid w:val="00EE7F35"/>
    <w:rsid w:val="00EF0458"/>
    <w:rsid w:val="00EF0817"/>
    <w:rsid w:val="00EF08AD"/>
    <w:rsid w:val="00EF23E1"/>
    <w:rsid w:val="00EF2AB6"/>
    <w:rsid w:val="00EF2C56"/>
    <w:rsid w:val="00EF3EDD"/>
    <w:rsid w:val="00EF4E77"/>
    <w:rsid w:val="00EF52D0"/>
    <w:rsid w:val="00EF5828"/>
    <w:rsid w:val="00EF7D66"/>
    <w:rsid w:val="00F0010C"/>
    <w:rsid w:val="00F00CE5"/>
    <w:rsid w:val="00F0104A"/>
    <w:rsid w:val="00F02F69"/>
    <w:rsid w:val="00F036E0"/>
    <w:rsid w:val="00F04CAE"/>
    <w:rsid w:val="00F05C5C"/>
    <w:rsid w:val="00F05DA0"/>
    <w:rsid w:val="00F109DA"/>
    <w:rsid w:val="00F11AF1"/>
    <w:rsid w:val="00F12A79"/>
    <w:rsid w:val="00F13566"/>
    <w:rsid w:val="00F13DB7"/>
    <w:rsid w:val="00F13FB6"/>
    <w:rsid w:val="00F142C5"/>
    <w:rsid w:val="00F14A07"/>
    <w:rsid w:val="00F15003"/>
    <w:rsid w:val="00F16405"/>
    <w:rsid w:val="00F16843"/>
    <w:rsid w:val="00F1699A"/>
    <w:rsid w:val="00F16A29"/>
    <w:rsid w:val="00F17DDC"/>
    <w:rsid w:val="00F2017A"/>
    <w:rsid w:val="00F2118E"/>
    <w:rsid w:val="00F229A8"/>
    <w:rsid w:val="00F233EC"/>
    <w:rsid w:val="00F2355B"/>
    <w:rsid w:val="00F274FB"/>
    <w:rsid w:val="00F309E6"/>
    <w:rsid w:val="00F310A9"/>
    <w:rsid w:val="00F311BC"/>
    <w:rsid w:val="00F3165F"/>
    <w:rsid w:val="00F31D85"/>
    <w:rsid w:val="00F325FB"/>
    <w:rsid w:val="00F331D4"/>
    <w:rsid w:val="00F3464C"/>
    <w:rsid w:val="00F34E4D"/>
    <w:rsid w:val="00F3556C"/>
    <w:rsid w:val="00F362E8"/>
    <w:rsid w:val="00F36E0F"/>
    <w:rsid w:val="00F40637"/>
    <w:rsid w:val="00F419AF"/>
    <w:rsid w:val="00F41A80"/>
    <w:rsid w:val="00F41FB9"/>
    <w:rsid w:val="00F4236B"/>
    <w:rsid w:val="00F4341A"/>
    <w:rsid w:val="00F4347F"/>
    <w:rsid w:val="00F4407D"/>
    <w:rsid w:val="00F458BE"/>
    <w:rsid w:val="00F459C5"/>
    <w:rsid w:val="00F46307"/>
    <w:rsid w:val="00F46EAD"/>
    <w:rsid w:val="00F47A55"/>
    <w:rsid w:val="00F47DB7"/>
    <w:rsid w:val="00F504DC"/>
    <w:rsid w:val="00F516FE"/>
    <w:rsid w:val="00F522BF"/>
    <w:rsid w:val="00F53BBC"/>
    <w:rsid w:val="00F53D6F"/>
    <w:rsid w:val="00F543AD"/>
    <w:rsid w:val="00F54ACB"/>
    <w:rsid w:val="00F554D3"/>
    <w:rsid w:val="00F55B72"/>
    <w:rsid w:val="00F57359"/>
    <w:rsid w:val="00F6010A"/>
    <w:rsid w:val="00F60AA0"/>
    <w:rsid w:val="00F60F3D"/>
    <w:rsid w:val="00F637D7"/>
    <w:rsid w:val="00F64B41"/>
    <w:rsid w:val="00F64D86"/>
    <w:rsid w:val="00F656EF"/>
    <w:rsid w:val="00F705A5"/>
    <w:rsid w:val="00F72267"/>
    <w:rsid w:val="00F7301B"/>
    <w:rsid w:val="00F741FA"/>
    <w:rsid w:val="00F74A82"/>
    <w:rsid w:val="00F74BF3"/>
    <w:rsid w:val="00F75626"/>
    <w:rsid w:val="00F75D5A"/>
    <w:rsid w:val="00F763F0"/>
    <w:rsid w:val="00F82162"/>
    <w:rsid w:val="00F83075"/>
    <w:rsid w:val="00F83DB2"/>
    <w:rsid w:val="00F84DBF"/>
    <w:rsid w:val="00F84E9A"/>
    <w:rsid w:val="00F86029"/>
    <w:rsid w:val="00F907CD"/>
    <w:rsid w:val="00F9081A"/>
    <w:rsid w:val="00F909B4"/>
    <w:rsid w:val="00F915A6"/>
    <w:rsid w:val="00F92C51"/>
    <w:rsid w:val="00F9308D"/>
    <w:rsid w:val="00F958F3"/>
    <w:rsid w:val="00F95C0C"/>
    <w:rsid w:val="00F95C5B"/>
    <w:rsid w:val="00F96AE6"/>
    <w:rsid w:val="00F97038"/>
    <w:rsid w:val="00FA0429"/>
    <w:rsid w:val="00FA4C12"/>
    <w:rsid w:val="00FA69F4"/>
    <w:rsid w:val="00FA6BDE"/>
    <w:rsid w:val="00FA7516"/>
    <w:rsid w:val="00FA788C"/>
    <w:rsid w:val="00FA796C"/>
    <w:rsid w:val="00FB0C41"/>
    <w:rsid w:val="00FB13CF"/>
    <w:rsid w:val="00FB1649"/>
    <w:rsid w:val="00FB3DBE"/>
    <w:rsid w:val="00FB6647"/>
    <w:rsid w:val="00FB7F1F"/>
    <w:rsid w:val="00FC26A3"/>
    <w:rsid w:val="00FC3C92"/>
    <w:rsid w:val="00FC59C6"/>
    <w:rsid w:val="00FD0F9F"/>
    <w:rsid w:val="00FD1A07"/>
    <w:rsid w:val="00FD300A"/>
    <w:rsid w:val="00FD37E4"/>
    <w:rsid w:val="00FD3833"/>
    <w:rsid w:val="00FD43B2"/>
    <w:rsid w:val="00FD4E13"/>
    <w:rsid w:val="00FD5B74"/>
    <w:rsid w:val="00FD5C14"/>
    <w:rsid w:val="00FD7E87"/>
    <w:rsid w:val="00FE0967"/>
    <w:rsid w:val="00FE1529"/>
    <w:rsid w:val="00FE2017"/>
    <w:rsid w:val="00FE22FA"/>
    <w:rsid w:val="00FE25F5"/>
    <w:rsid w:val="00FE2754"/>
    <w:rsid w:val="00FE27B8"/>
    <w:rsid w:val="00FE2957"/>
    <w:rsid w:val="00FE42B2"/>
    <w:rsid w:val="00FE5294"/>
    <w:rsid w:val="00FE7BF1"/>
    <w:rsid w:val="00FF0E98"/>
    <w:rsid w:val="00FF2507"/>
    <w:rsid w:val="00FF3DEB"/>
    <w:rsid w:val="00FF3FE6"/>
    <w:rsid w:val="00FF48F3"/>
    <w:rsid w:val="00FF5823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94A04"/>
  <w15:docId w15:val="{07470763-7957-4FD8-835D-90769D93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BE"/>
  </w:style>
  <w:style w:type="paragraph" w:styleId="Footer">
    <w:name w:val="footer"/>
    <w:basedOn w:val="Normal"/>
    <w:link w:val="FooterChar"/>
    <w:uiPriority w:val="99"/>
    <w:unhideWhenUsed/>
    <w:rsid w:val="00D64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BE"/>
  </w:style>
  <w:style w:type="character" w:customStyle="1" w:styleId="Heading1Char">
    <w:name w:val="Heading 1 Char"/>
    <w:basedOn w:val="DefaultParagraphFont"/>
    <w:link w:val="Heading1"/>
    <w:uiPriority w:val="9"/>
    <w:rsid w:val="00993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Subtitle"/>
    <w:link w:val="TitleChar"/>
    <w:qFormat/>
    <w:rsid w:val="00440F32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440F32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440F32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440F32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440F32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unhideWhenUsed/>
    <w:rsid w:val="00440F3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40F32"/>
  </w:style>
  <w:style w:type="paragraph" w:styleId="BalloonText">
    <w:name w:val="Balloon Text"/>
    <w:basedOn w:val="Normal"/>
    <w:link w:val="BalloonTextChar"/>
    <w:uiPriority w:val="99"/>
    <w:semiHidden/>
    <w:unhideWhenUsed/>
    <w:rsid w:val="0044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F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0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F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9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98C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5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42F76"/>
    <w:rPr>
      <w:color w:val="808080"/>
    </w:rPr>
  </w:style>
  <w:style w:type="paragraph" w:styleId="NoSpacing">
    <w:name w:val="No Spacing"/>
    <w:uiPriority w:val="1"/>
    <w:qFormat/>
    <w:rsid w:val="00621497"/>
    <w:pPr>
      <w:spacing w:after="0" w:line="240" w:lineRule="auto"/>
    </w:pPr>
  </w:style>
  <w:style w:type="paragraph" w:customStyle="1" w:styleId="Default">
    <w:name w:val="Default"/>
    <w:rsid w:val="006B1119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1D85"/>
    <w:rPr>
      <w:rFonts w:ascii="Courier New" w:eastAsia="Times New Roman" w:hAnsi="Courier New" w:cs="Courier New"/>
      <w:sz w:val="20"/>
      <w:szCs w:val="20"/>
    </w:rPr>
  </w:style>
  <w:style w:type="character" w:customStyle="1" w:styleId="ExpBodyCopy">
    <w:name w:val="Exp Body Copy"/>
    <w:basedOn w:val="DefaultParagraphFont"/>
    <w:rsid w:val="00326F7C"/>
    <w:rPr>
      <w:rFonts w:ascii="Helvetica" w:hAnsi="Helvetica"/>
      <w:noProof w:val="0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C66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8D6E6C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8D6E6C"/>
    <w:rPr>
      <w:rFonts w:ascii="Courier New" w:eastAsia="Times New Roman" w:hAnsi="Courier New" w:cs="Courier New"/>
      <w:sz w:val="1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24B"/>
    <w:rPr>
      <w:color w:val="0000FF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6C07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53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E54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TC%20Fall%202012\ITC%20Template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906D5-4119-4520-83D8-A56446E1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ITC Template 2.dotx</Template>
  <TotalTime>1</TotalTime>
  <Pages>11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 PROPSAL</dc:creator>
  <cp:lastModifiedBy>Microsoft</cp:lastModifiedBy>
  <cp:revision>2</cp:revision>
  <cp:lastPrinted>2018-10-01T05:31:00Z</cp:lastPrinted>
  <dcterms:created xsi:type="dcterms:W3CDTF">2019-12-29T05:22:00Z</dcterms:created>
  <dcterms:modified xsi:type="dcterms:W3CDTF">2019-12-29T05:22:00Z</dcterms:modified>
</cp:coreProperties>
</file>